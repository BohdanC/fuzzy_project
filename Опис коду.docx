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D60B" w14:textId="77777777" w:rsidR="00345469" w:rsidRDefault="00345469" w:rsidP="00345469"/>
    <w:p w14:paraId="4CA82A5A" w14:textId="77777777" w:rsidR="00345469" w:rsidRPr="00345469" w:rsidRDefault="00345469" w:rsidP="00345469"/>
    <w:p w14:paraId="6A6DAE09" w14:textId="77777777" w:rsidR="00F138ED" w:rsidRPr="00345469" w:rsidRDefault="00953CC0" w:rsidP="00345469">
      <w:pPr>
        <w:jc w:val="center"/>
        <w:rPr>
          <w:b/>
        </w:rPr>
      </w:pPr>
      <w:r w:rsidRPr="00345469">
        <w:rPr>
          <w:b/>
        </w:rPr>
        <w:t>main.py</w:t>
      </w:r>
    </w:p>
    <w:p w14:paraId="0CBA8C54" w14:textId="77777777" w:rsidR="00345469" w:rsidRDefault="00345469" w:rsidP="00345469"/>
    <w:p w14:paraId="6BA62C0F" w14:textId="77777777" w:rsidR="00345469" w:rsidRPr="00345469" w:rsidRDefault="00345469" w:rsidP="00345469"/>
    <w:p w14:paraId="60F52878" w14:textId="77777777" w:rsidR="00345469" w:rsidRPr="00345469" w:rsidRDefault="00345469" w:rsidP="00345469">
      <w:r w:rsidRPr="00345469">
        <w:t>Н</w:t>
      </w:r>
      <w:r>
        <w:t>еобхідні</w:t>
      </w:r>
      <w:r w:rsidRPr="00345469">
        <w:t xml:space="preserve"> бібліотек</w:t>
      </w:r>
      <w:r>
        <w:t>и</w:t>
      </w:r>
    </w:p>
    <w:p w14:paraId="381E6886" w14:textId="77777777" w:rsidR="00764E87" w:rsidRDefault="00764E87" w:rsidP="00764E8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messagebox</w:t>
      </w:r>
      <w:proofErr w:type="spellEnd"/>
    </w:p>
    <w:p w14:paraId="019CA9DC" w14:textId="77777777" w:rsidR="00345469" w:rsidRPr="00345469" w:rsidRDefault="00345469" w:rsidP="00345469"/>
    <w:p w14:paraId="722D13D7" w14:textId="77777777" w:rsidR="00345469" w:rsidRDefault="00345469" w:rsidP="00345469">
      <w:r w:rsidRPr="00345469">
        <w:t>`</w:t>
      </w:r>
      <w:proofErr w:type="spellStart"/>
      <w:r w:rsidRPr="00345469">
        <w:t>numpy</w:t>
      </w:r>
      <w:proofErr w:type="spellEnd"/>
      <w:r w:rsidRPr="00345469">
        <w:t xml:space="preserve">` </w:t>
      </w:r>
      <w:r>
        <w:t>-- для числових обчислень</w:t>
      </w:r>
    </w:p>
    <w:p w14:paraId="465F24C7" w14:textId="77777777" w:rsidR="00345469" w:rsidRPr="00345469" w:rsidRDefault="00345469" w:rsidP="00345469">
      <w:r w:rsidRPr="00345469">
        <w:t>`</w:t>
      </w:r>
      <w:proofErr w:type="spellStart"/>
      <w:r w:rsidRPr="00345469">
        <w:t>tkinter</w:t>
      </w:r>
      <w:proofErr w:type="spellEnd"/>
      <w:r w:rsidRPr="00345469">
        <w:t>`</w:t>
      </w:r>
      <w:r>
        <w:t xml:space="preserve"> --</w:t>
      </w:r>
      <w:r w:rsidRPr="00345469">
        <w:t xml:space="preserve"> для </w:t>
      </w:r>
      <w:r>
        <w:t>створення графічного інтерфейсу</w:t>
      </w:r>
    </w:p>
    <w:p w14:paraId="4B12CD78" w14:textId="77777777" w:rsidR="00345469" w:rsidRDefault="00345469" w:rsidP="00345469"/>
    <w:p w14:paraId="2B615301" w14:textId="77777777" w:rsidR="000E6394" w:rsidRDefault="000E6394" w:rsidP="00345469"/>
    <w:p w14:paraId="4FBA221B" w14:textId="77777777" w:rsidR="00345469" w:rsidRPr="00345469" w:rsidRDefault="00345469" w:rsidP="00345469"/>
    <w:p w14:paraId="32BB505C" w14:textId="77777777" w:rsidR="00345469" w:rsidRPr="00345469" w:rsidRDefault="00345469" w:rsidP="00345469">
      <w:r w:rsidRPr="00345469">
        <w:t>Визначення трапецієподібної функції належності</w:t>
      </w:r>
    </w:p>
    <w:p w14:paraId="57069823" w14:textId="77777777" w:rsidR="000E6394" w:rsidRPr="00ED38E0" w:rsidRDefault="000E6394" w:rsidP="000E63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D38E0">
        <w:rPr>
          <w:rFonts w:ascii="Courier New" w:eastAsia="Times New Roman" w:hAnsi="Courier New" w:cs="Courier New"/>
          <w:color w:val="7A7E85"/>
          <w:sz w:val="20"/>
          <w:szCs w:val="20"/>
        </w:rPr>
        <w:t># Трапецієвидна функцій належності</w:t>
      </w:r>
      <w:r w:rsidRPr="00ED38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E639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trapmf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) / (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) / (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0E639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639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ED3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</w:p>
    <w:p w14:paraId="330751D4" w14:textId="77777777" w:rsidR="00345469" w:rsidRPr="00345469" w:rsidRDefault="00345469" w:rsidP="00345469"/>
    <w:p w14:paraId="3ADB070F" w14:textId="77777777" w:rsidR="00345469" w:rsidRPr="00345469" w:rsidRDefault="00345469" w:rsidP="00345469">
      <w:r w:rsidRPr="00345469">
        <w:t xml:space="preserve">Ця функція визначає трапецієподібну функцію належності, яка використовується для </w:t>
      </w:r>
      <w:proofErr w:type="spellStart"/>
      <w:r w:rsidRPr="00345469">
        <w:t>фазифікації</w:t>
      </w:r>
      <w:proofErr w:type="spellEnd"/>
      <w:r w:rsidRPr="00345469">
        <w:t xml:space="preserve"> вхідних значень. Вона повертає ступінь належності вхідного значення `x` до нечіткої множини, визначеної параметрами `a`, `b`, `c` і `d`.</w:t>
      </w:r>
    </w:p>
    <w:p w14:paraId="7FAAAA81" w14:textId="77777777" w:rsidR="00345469" w:rsidRDefault="00345469" w:rsidP="00345469"/>
    <w:p w14:paraId="515C11D2" w14:textId="77777777" w:rsidR="00345469" w:rsidRDefault="00345469" w:rsidP="00345469"/>
    <w:p w14:paraId="542481F9" w14:textId="77777777" w:rsidR="00345469" w:rsidRPr="00345469" w:rsidRDefault="00345469" w:rsidP="00345469"/>
    <w:p w14:paraId="179B21C0" w14:textId="77777777" w:rsidR="00345469" w:rsidRPr="00345469" w:rsidRDefault="00345469" w:rsidP="00345469">
      <w:r w:rsidRPr="00345469">
        <w:t>Визначення функцій належності для різних показників</w:t>
      </w:r>
    </w:p>
    <w:p w14:paraId="356A72A1" w14:textId="77777777" w:rsidR="000E6394" w:rsidRPr="00ED38E0" w:rsidRDefault="000E6394" w:rsidP="000E6394">
      <w:pPr>
        <w:pStyle w:val="HTML"/>
        <w:shd w:val="clear" w:color="auto" w:fill="1E1F22"/>
        <w:rPr>
          <w:color w:val="BCBEC4"/>
          <w:lang w:val="uk-UA"/>
        </w:rPr>
      </w:pPr>
      <w:r w:rsidRPr="00ED38E0">
        <w:rPr>
          <w:color w:val="7A7E85"/>
          <w:lang w:val="uk-UA"/>
        </w:rPr>
        <w:t># Визначення функцій належності для систолічного тиску</w:t>
      </w:r>
      <w:r w:rsidRPr="00ED38E0">
        <w:rPr>
          <w:color w:val="7A7E85"/>
          <w:lang w:val="uk-UA"/>
        </w:rPr>
        <w:br/>
      </w: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systolic</w:t>
      </w:r>
      <w:r w:rsidRPr="00ED38E0">
        <w:rPr>
          <w:color w:val="56A8F5"/>
          <w:lang w:val="uk-UA"/>
        </w:rPr>
        <w:t>_</w:t>
      </w:r>
      <w:proofErr w:type="spellStart"/>
      <w:r>
        <w:rPr>
          <w:color w:val="56A8F5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t xml:space="preserve"> = {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90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110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90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120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120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140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130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160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180</w:t>
      </w:r>
      <w:r w:rsidRPr="00ED38E0">
        <w:rPr>
          <w:color w:val="BCBEC4"/>
          <w:lang w:val="uk-UA"/>
        </w:rPr>
        <w:t>)}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lastRenderedPageBreak/>
        <w:br/>
      </w:r>
      <w:r w:rsidRPr="00ED38E0">
        <w:rPr>
          <w:color w:val="7A7E85"/>
          <w:lang w:val="uk-UA"/>
        </w:rPr>
        <w:t># Визначення функцій належності для діастолічного тиску</w:t>
      </w:r>
      <w:r w:rsidRPr="00ED38E0">
        <w:rPr>
          <w:color w:val="7A7E85"/>
          <w:lang w:val="uk-UA"/>
        </w:rPr>
        <w:br/>
      </w: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diastolic</w:t>
      </w:r>
      <w:r w:rsidRPr="00ED38E0">
        <w:rPr>
          <w:color w:val="56A8F5"/>
          <w:lang w:val="uk-UA"/>
        </w:rPr>
        <w:t>_</w:t>
      </w:r>
      <w:proofErr w:type="spellStart"/>
      <w:r>
        <w:rPr>
          <w:color w:val="56A8F5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t xml:space="preserve"> = {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60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60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100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100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120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120</w:t>
      </w:r>
      <w:r w:rsidRPr="00ED38E0">
        <w:rPr>
          <w:color w:val="BCBEC4"/>
          <w:lang w:val="uk-UA"/>
        </w:rPr>
        <w:t>)}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r w:rsidRPr="00ED38E0">
        <w:rPr>
          <w:color w:val="7A7E85"/>
          <w:lang w:val="uk-UA"/>
        </w:rPr>
        <w:t># Визначення функцій належності для пульсу</w:t>
      </w:r>
      <w:r w:rsidRPr="00ED38E0">
        <w:rPr>
          <w:color w:val="7A7E85"/>
          <w:lang w:val="uk-UA"/>
        </w:rPr>
        <w:br/>
      </w: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pulse</w:t>
      </w:r>
      <w:r w:rsidRPr="00ED38E0">
        <w:rPr>
          <w:color w:val="56A8F5"/>
          <w:lang w:val="uk-UA"/>
        </w:rPr>
        <w:t>_</w:t>
      </w:r>
      <w:proofErr w:type="spellStart"/>
      <w:r>
        <w:rPr>
          <w:color w:val="56A8F5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t xml:space="preserve"> = {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40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40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70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70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70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90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120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180</w:t>
      </w:r>
      <w:r w:rsidRPr="00ED38E0">
        <w:rPr>
          <w:color w:val="BCBEC4"/>
          <w:lang w:val="uk-UA"/>
        </w:rPr>
        <w:t>)}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r w:rsidRPr="00ED38E0">
        <w:rPr>
          <w:color w:val="7A7E85"/>
          <w:lang w:val="uk-UA"/>
        </w:rPr>
        <w:t># Визначення функцій належності для оцінки артеріального тиску</w:t>
      </w:r>
      <w:r w:rsidRPr="00ED38E0">
        <w:rPr>
          <w:color w:val="7A7E85"/>
          <w:lang w:val="uk-UA"/>
        </w:rPr>
        <w:br/>
      </w: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blood</w:t>
      </w:r>
      <w:r w:rsidRPr="00ED38E0">
        <w:rPr>
          <w:color w:val="56A8F5"/>
          <w:lang w:val="uk-UA"/>
        </w:rPr>
        <w:t>_</w:t>
      </w:r>
      <w:r>
        <w:rPr>
          <w:color w:val="56A8F5"/>
        </w:rPr>
        <w:t>pressure</w:t>
      </w:r>
      <w:r w:rsidRPr="00ED38E0">
        <w:rPr>
          <w:color w:val="56A8F5"/>
          <w:lang w:val="uk-UA"/>
        </w:rPr>
        <w:t>_</w:t>
      </w:r>
      <w:proofErr w:type="spellStart"/>
      <w:r>
        <w:rPr>
          <w:color w:val="56A8F5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data</w:t>
      </w:r>
      <w:r w:rsidRPr="00ED38E0">
        <w:rPr>
          <w:color w:val="BCBEC4"/>
          <w:lang w:val="uk-UA"/>
        </w:rPr>
        <w:t xml:space="preserve"> = {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20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20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>),</w:t>
      </w:r>
      <w:r w:rsidRPr="00ED38E0">
        <w:rPr>
          <w:color w:val="BCBEC4"/>
          <w:lang w:val="uk-UA"/>
        </w:rPr>
        <w:br/>
        <w:t xml:space="preserve">            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: </w:t>
      </w:r>
      <w:proofErr w:type="spellStart"/>
      <w:r>
        <w:rPr>
          <w:color w:val="BCBEC4"/>
        </w:rPr>
        <w:t>trapmf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a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b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100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100</w:t>
      </w:r>
      <w:r w:rsidRPr="00ED38E0">
        <w:rPr>
          <w:color w:val="BCBEC4"/>
          <w:lang w:val="uk-UA"/>
        </w:rPr>
        <w:t>)}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data</w:t>
      </w:r>
    </w:p>
    <w:p w14:paraId="4FBC66F3" w14:textId="77777777" w:rsidR="00345469" w:rsidRPr="00345469" w:rsidRDefault="00345469" w:rsidP="00345469"/>
    <w:p w14:paraId="09C657AA" w14:textId="77777777" w:rsidR="00345469" w:rsidRPr="00345469" w:rsidRDefault="00345469" w:rsidP="00345469">
      <w:r w:rsidRPr="00345469">
        <w:t>Ці функції використовують трапецієподібну функцію належності для визначення ступеня належності значення до категорій "</w:t>
      </w:r>
      <w:proofErr w:type="spellStart"/>
      <w:r w:rsidRPr="00345469">
        <w:t>low</w:t>
      </w:r>
      <w:proofErr w:type="spellEnd"/>
      <w:r w:rsidRPr="00345469">
        <w:t>", "</w:t>
      </w:r>
      <w:proofErr w:type="spellStart"/>
      <w:r w:rsidRPr="00345469">
        <w:t>normal</w:t>
      </w:r>
      <w:proofErr w:type="spellEnd"/>
      <w:r w:rsidRPr="00345469">
        <w:t>" і "</w:t>
      </w:r>
      <w:proofErr w:type="spellStart"/>
      <w:r w:rsidRPr="00345469">
        <w:t>high</w:t>
      </w:r>
      <w:proofErr w:type="spellEnd"/>
      <w:r w:rsidRPr="00345469">
        <w:t>" для систолічного тиску, діастолічного тиску, пульсу та загальної оцінки артеріального тиску.</w:t>
      </w:r>
    </w:p>
    <w:p w14:paraId="191DD101" w14:textId="77777777" w:rsidR="00345469" w:rsidRDefault="00345469" w:rsidP="00345469"/>
    <w:p w14:paraId="27E7C857" w14:textId="77777777" w:rsidR="000E6394" w:rsidRDefault="000E6394" w:rsidP="00345469"/>
    <w:p w14:paraId="01FD7532" w14:textId="77777777" w:rsidR="000E6394" w:rsidRPr="00345469" w:rsidRDefault="000E6394" w:rsidP="00345469"/>
    <w:p w14:paraId="7385AC7E" w14:textId="77777777" w:rsidR="00345469" w:rsidRPr="00345469" w:rsidRDefault="00345469" w:rsidP="00345469">
      <w:r w:rsidRPr="00345469">
        <w:t>Визначення правил нечіткої системи</w:t>
      </w:r>
    </w:p>
    <w:p w14:paraId="6A3759DB" w14:textId="77777777" w:rsidR="000E6394" w:rsidRPr="00ED38E0" w:rsidRDefault="000E6394" w:rsidP="000E6394">
      <w:pPr>
        <w:pStyle w:val="HTML"/>
        <w:shd w:val="clear" w:color="auto" w:fill="1E1F22"/>
        <w:rPr>
          <w:color w:val="BCBEC4"/>
          <w:lang w:val="uk-UA"/>
        </w:rPr>
      </w:pPr>
      <w:r w:rsidRPr="00ED38E0">
        <w:rPr>
          <w:color w:val="7A7E85"/>
          <w:lang w:val="uk-UA"/>
        </w:rPr>
        <w:t># Визначення правил нечіткої системи</w:t>
      </w:r>
      <w:r w:rsidRPr="00ED38E0">
        <w:rPr>
          <w:color w:val="7A7E85"/>
          <w:lang w:val="uk-UA"/>
        </w:rPr>
        <w:br/>
      </w: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calculate</w:t>
      </w:r>
      <w:r w:rsidRPr="00ED38E0">
        <w:rPr>
          <w:color w:val="56A8F5"/>
          <w:lang w:val="uk-UA"/>
        </w:rPr>
        <w:t>_</w:t>
      </w:r>
      <w:r>
        <w:rPr>
          <w:color w:val="56A8F5"/>
        </w:rPr>
        <w:t>rules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 xml:space="preserve">,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 xml:space="preserve">,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 w:rsidRPr="00ED38E0">
        <w:rPr>
          <w:color w:val="BCBEC4"/>
          <w:lang w:val="uk-UA"/>
        </w:rPr>
        <w:t>[</w:t>
      </w:r>
      <w:r w:rsidRPr="00ED38E0">
        <w:rPr>
          <w:color w:val="BCBEC4"/>
          <w:lang w:val="uk-UA"/>
        </w:rPr>
        <w:br/>
        <w:t xml:space="preserve">        </w:t>
      </w:r>
      <w:r w:rsidRPr="00ED38E0">
        <w:rPr>
          <w:color w:val="7A7E85"/>
          <w:lang w:val="uk-UA"/>
        </w:rPr>
        <w:t xml:space="preserve"># Правило 1: Якщо (систолічний = </w:t>
      </w:r>
      <w:r>
        <w:rPr>
          <w:color w:val="7A7E85"/>
        </w:rPr>
        <w:t>high</w:t>
      </w:r>
      <w:r w:rsidRPr="00ED38E0">
        <w:rPr>
          <w:color w:val="7A7E85"/>
          <w:lang w:val="uk-UA"/>
        </w:rPr>
        <w:t xml:space="preserve"> і діастолічний = </w:t>
      </w:r>
      <w:r>
        <w:rPr>
          <w:color w:val="7A7E85"/>
        </w:rPr>
        <w:t>high</w:t>
      </w:r>
      <w:r w:rsidRPr="00ED38E0">
        <w:rPr>
          <w:color w:val="7A7E85"/>
          <w:lang w:val="uk-UA"/>
        </w:rPr>
        <w:t xml:space="preserve">) або пульс = </w:t>
      </w:r>
      <w:r>
        <w:rPr>
          <w:color w:val="7A7E85"/>
        </w:rPr>
        <w:t>high</w:t>
      </w:r>
      <w:r w:rsidRPr="00ED38E0">
        <w:rPr>
          <w:color w:val="7A7E85"/>
          <w:lang w:val="uk-UA"/>
        </w:rPr>
        <w:t xml:space="preserve">, то оцінка = </w:t>
      </w:r>
      <w:r>
        <w:rPr>
          <w:color w:val="7A7E85"/>
        </w:rPr>
        <w:t>high</w:t>
      </w:r>
      <w:r w:rsidRPr="00ED38E0">
        <w:rPr>
          <w:color w:val="7A7E85"/>
          <w:lang w:val="uk-UA"/>
        </w:rPr>
        <w:br/>
        <w:t xml:space="preserve">        </w:t>
      </w:r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, </w:t>
      </w:r>
      <w:r>
        <w:rPr>
          <w:color w:val="8888C6"/>
        </w:rPr>
        <w:t>max</w:t>
      </w:r>
      <w:r w:rsidRPr="00ED38E0">
        <w:rPr>
          <w:color w:val="BCBEC4"/>
          <w:lang w:val="uk-UA"/>
        </w:rPr>
        <w:t>(</w:t>
      </w:r>
      <w:r>
        <w:rPr>
          <w:color w:val="8888C6"/>
        </w:rPr>
        <w:t>min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],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]),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>])),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 w:rsidRPr="00ED38E0">
        <w:rPr>
          <w:color w:val="7A7E85"/>
          <w:lang w:val="uk-UA"/>
        </w:rPr>
        <w:t xml:space="preserve"># Правило 2: Якщо систолічний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t xml:space="preserve"> і діастолічний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t xml:space="preserve"> і пульс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t xml:space="preserve">, то оцінка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br/>
        <w:t xml:space="preserve">        </w:t>
      </w:r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, </w:t>
      </w:r>
      <w:r>
        <w:rPr>
          <w:color w:val="8888C6"/>
        </w:rPr>
        <w:t>min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],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],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>])),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 w:rsidRPr="00ED38E0">
        <w:rPr>
          <w:color w:val="7A7E85"/>
          <w:lang w:val="uk-UA"/>
        </w:rPr>
        <w:t xml:space="preserve"># Правило 3: Якщо (систолічний = </w:t>
      </w:r>
      <w:r>
        <w:rPr>
          <w:color w:val="7A7E85"/>
        </w:rPr>
        <w:t>low</w:t>
      </w:r>
      <w:r w:rsidRPr="00ED38E0">
        <w:rPr>
          <w:color w:val="7A7E85"/>
          <w:lang w:val="uk-UA"/>
        </w:rPr>
        <w:t xml:space="preserve"> і діастолічний = </w:t>
      </w:r>
      <w:r>
        <w:rPr>
          <w:color w:val="7A7E85"/>
        </w:rPr>
        <w:t>low</w:t>
      </w:r>
      <w:r w:rsidRPr="00ED38E0">
        <w:rPr>
          <w:color w:val="7A7E85"/>
          <w:lang w:val="uk-UA"/>
        </w:rPr>
        <w:t xml:space="preserve">) або пульс = </w:t>
      </w:r>
      <w:r>
        <w:rPr>
          <w:color w:val="7A7E85"/>
        </w:rPr>
        <w:t>low</w:t>
      </w:r>
      <w:r w:rsidRPr="00ED38E0">
        <w:rPr>
          <w:color w:val="7A7E85"/>
          <w:lang w:val="uk-UA"/>
        </w:rPr>
        <w:t xml:space="preserve">, то оцінка = </w:t>
      </w:r>
      <w:r>
        <w:rPr>
          <w:color w:val="7A7E85"/>
        </w:rPr>
        <w:t>low</w:t>
      </w:r>
      <w:r w:rsidRPr="00ED38E0">
        <w:rPr>
          <w:color w:val="7A7E85"/>
          <w:lang w:val="uk-UA"/>
        </w:rPr>
        <w:t>.</w:t>
      </w:r>
      <w:r w:rsidRPr="00ED38E0">
        <w:rPr>
          <w:color w:val="7A7E85"/>
          <w:lang w:val="uk-UA"/>
        </w:rPr>
        <w:br/>
        <w:t xml:space="preserve">        </w:t>
      </w:r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, </w:t>
      </w:r>
      <w:r>
        <w:rPr>
          <w:color w:val="8888C6"/>
        </w:rPr>
        <w:t>max</w:t>
      </w:r>
      <w:r w:rsidRPr="00ED38E0">
        <w:rPr>
          <w:color w:val="BCBEC4"/>
          <w:lang w:val="uk-UA"/>
        </w:rPr>
        <w:t>(</w:t>
      </w:r>
      <w:r>
        <w:rPr>
          <w:color w:val="8888C6"/>
        </w:rPr>
        <w:t>min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],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]),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low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>])),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 w:rsidRPr="00ED38E0">
        <w:rPr>
          <w:color w:val="7A7E85"/>
          <w:lang w:val="uk-UA"/>
        </w:rPr>
        <w:t xml:space="preserve"># Правило 4: Якщо систолічний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t xml:space="preserve"> і діастолічний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t xml:space="preserve"> і пульс = </w:t>
      </w:r>
      <w:r>
        <w:rPr>
          <w:color w:val="7A7E85"/>
        </w:rPr>
        <w:t>high</w:t>
      </w:r>
      <w:r w:rsidRPr="00ED38E0">
        <w:rPr>
          <w:color w:val="7A7E85"/>
          <w:lang w:val="uk-UA"/>
        </w:rPr>
        <w:t xml:space="preserve">, то оцінка = </w:t>
      </w:r>
      <w:r>
        <w:rPr>
          <w:color w:val="7A7E85"/>
        </w:rPr>
        <w:t>normal</w:t>
      </w:r>
      <w:r w:rsidRPr="00ED38E0">
        <w:rPr>
          <w:color w:val="7A7E85"/>
          <w:lang w:val="uk-UA"/>
        </w:rPr>
        <w:br/>
        <w:t xml:space="preserve">        </w:t>
      </w:r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, </w:t>
      </w:r>
      <w:r>
        <w:rPr>
          <w:color w:val="8888C6"/>
        </w:rPr>
        <w:t>min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],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normal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 xml:space="preserve">],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[</w:t>
      </w:r>
      <w:r w:rsidRPr="00ED38E0">
        <w:rPr>
          <w:color w:val="6AAB73"/>
          <w:lang w:val="uk-UA"/>
        </w:rPr>
        <w:t>'</w:t>
      </w:r>
      <w:r>
        <w:rPr>
          <w:color w:val="6AAB73"/>
        </w:rPr>
        <w:t>high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>])),</w:t>
      </w:r>
      <w:r w:rsidRPr="00ED38E0">
        <w:rPr>
          <w:color w:val="BCBEC4"/>
          <w:lang w:val="uk-UA"/>
        </w:rPr>
        <w:br/>
        <w:t xml:space="preserve">    ]</w:t>
      </w:r>
    </w:p>
    <w:p w14:paraId="687F0FAE" w14:textId="77777777" w:rsidR="00345469" w:rsidRPr="00345469" w:rsidRDefault="00345469" w:rsidP="00345469"/>
    <w:p w14:paraId="6D898057" w14:textId="77777777" w:rsidR="00345469" w:rsidRPr="00345469" w:rsidRDefault="00345469" w:rsidP="00345469">
      <w:r w:rsidRPr="00345469">
        <w:lastRenderedPageBreak/>
        <w:t xml:space="preserve">Ця функція визначає правила нечіткої логіки для оцінки артеріального тиску на основі </w:t>
      </w:r>
      <w:proofErr w:type="spellStart"/>
      <w:r w:rsidRPr="00345469">
        <w:t>фазифікованих</w:t>
      </w:r>
      <w:proofErr w:type="spellEnd"/>
      <w:r w:rsidRPr="00345469">
        <w:t xml:space="preserve"> значень систолічного тиску, діастолічного тиску та пульсу.</w:t>
      </w:r>
    </w:p>
    <w:p w14:paraId="4F0D8CA8" w14:textId="77777777" w:rsidR="00345469" w:rsidRDefault="00345469" w:rsidP="00345469"/>
    <w:p w14:paraId="55D9D708" w14:textId="77777777" w:rsidR="00345469" w:rsidRDefault="00345469" w:rsidP="00345469"/>
    <w:p w14:paraId="211B2B1F" w14:textId="77777777" w:rsidR="00345469" w:rsidRPr="00345469" w:rsidRDefault="00345469" w:rsidP="00345469"/>
    <w:p w14:paraId="2A51F63E" w14:textId="77777777" w:rsidR="00345469" w:rsidRPr="00345469" w:rsidRDefault="00345469" w:rsidP="00345469">
      <w:r w:rsidRPr="00345469">
        <w:t>Імплікація та агрегація правил</w:t>
      </w:r>
    </w:p>
    <w:p w14:paraId="256061EC" w14:textId="77777777" w:rsidR="000E6394" w:rsidRDefault="000E6394" w:rsidP="000E639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Імплікації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відповідних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правил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Мамдані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calculate_implication</w:t>
      </w:r>
      <w:proofErr w:type="spellEnd"/>
      <w:r>
        <w:rPr>
          <w:color w:val="BCBEC4"/>
        </w:rPr>
        <w:t>(rules):</w:t>
      </w:r>
      <w:r>
        <w:rPr>
          <w:color w:val="BCBEC4"/>
        </w:rPr>
        <w:br/>
        <w:t xml:space="preserve">    num = </w:t>
      </w:r>
      <w:r>
        <w:rPr>
          <w:color w:val="2AACB8"/>
        </w:rPr>
        <w:t>100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blood_pressure_values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stop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num</w:t>
      </w:r>
      <w:r>
        <w:rPr>
          <w:color w:val="BCBEC4"/>
        </w:rPr>
        <w:t>=num)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blood_pressure_fuzzy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'low'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(num), </w:t>
      </w:r>
      <w:r>
        <w:rPr>
          <w:color w:val="6AAB73"/>
        </w:rPr>
        <w:t>'normal'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(num), </w:t>
      </w:r>
      <w:r>
        <w:rPr>
          <w:color w:val="6AAB73"/>
        </w:rPr>
        <w:t>'high'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(num)}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fuzzy_output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blood_pressure_func</w:t>
      </w:r>
      <w:proofErr w:type="spellEnd"/>
      <w:r>
        <w:rPr>
          <w:color w:val="BCBEC4"/>
        </w:rPr>
        <w:t>(</w:t>
      </w:r>
      <w:r>
        <w:rPr>
          <w:color w:val="AA4926"/>
        </w:rPr>
        <w:t>value</w:t>
      </w:r>
      <w:r>
        <w:rPr>
          <w:color w:val="BCBEC4"/>
        </w:rPr>
        <w:t>=</w:t>
      </w:r>
      <w:proofErr w:type="spellStart"/>
      <w:r>
        <w:rPr>
          <w:color w:val="BCBEC4"/>
        </w:rPr>
        <w:t>blood_pressure_values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blood_pressure_fuzzy</w:t>
      </w:r>
      <w:proofErr w:type="spellEnd"/>
      <w:r>
        <w:rPr>
          <w:color w:val="BCBEC4"/>
        </w:rPr>
        <w:t>[</w:t>
      </w:r>
      <w:r>
        <w:rPr>
          <w:color w:val="6AAB73"/>
        </w:rPr>
        <w:t>'low'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fuzzy_output</w:t>
      </w:r>
      <w:proofErr w:type="spellEnd"/>
      <w:r>
        <w:rPr>
          <w:color w:val="BCBEC4"/>
        </w:rPr>
        <w:t>[</w:t>
      </w:r>
      <w:r>
        <w:rPr>
          <w:color w:val="6AAB73"/>
        </w:rPr>
        <w:t>'low'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blood_pressure_fuzzy</w:t>
      </w:r>
      <w:proofErr w:type="spellEnd"/>
      <w:r>
        <w:rPr>
          <w:color w:val="BCBEC4"/>
        </w:rPr>
        <w:t>[</w:t>
      </w:r>
      <w:r>
        <w:rPr>
          <w:color w:val="6AAB73"/>
        </w:rPr>
        <w:t>'normal'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fuzzy_output</w:t>
      </w:r>
      <w:proofErr w:type="spellEnd"/>
      <w:r>
        <w:rPr>
          <w:color w:val="BCBEC4"/>
        </w:rPr>
        <w:t>[</w:t>
      </w:r>
      <w:r>
        <w:rPr>
          <w:color w:val="6AAB73"/>
        </w:rPr>
        <w:t>'normal'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blood_pressure_fuzzy</w:t>
      </w:r>
      <w:proofErr w:type="spellEnd"/>
      <w:r>
        <w:rPr>
          <w:color w:val="BCBEC4"/>
        </w:rPr>
        <w:t>[</w:t>
      </w:r>
      <w:r>
        <w:rPr>
          <w:color w:val="6AAB73"/>
        </w:rPr>
        <w:t>'high'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fuzzy_output</w:t>
      </w:r>
      <w:proofErr w:type="spellEnd"/>
      <w:r>
        <w:rPr>
          <w:color w:val="BCBEC4"/>
        </w:rPr>
        <w:t>[</w:t>
      </w:r>
      <w:r>
        <w:rPr>
          <w:color w:val="6AAB73"/>
        </w:rPr>
        <w:t>'high'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result = {</w:t>
      </w:r>
      <w:r>
        <w:rPr>
          <w:color w:val="6AAB73"/>
        </w:rPr>
        <w:t>'low'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(num), </w:t>
      </w:r>
      <w:r>
        <w:rPr>
          <w:color w:val="6AAB73"/>
        </w:rPr>
        <w:t>'normal'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(num), </w:t>
      </w:r>
      <w:r>
        <w:rPr>
          <w:color w:val="6AAB73"/>
        </w:rPr>
        <w:t>'high'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(num)}</w:t>
      </w:r>
      <w:r>
        <w:rPr>
          <w:color w:val="BCBEC4"/>
        </w:rPr>
        <w:br/>
        <w:t xml:space="preserve">    counter = {</w:t>
      </w:r>
      <w:r>
        <w:rPr>
          <w:color w:val="6AAB73"/>
        </w:rPr>
        <w:t>'low'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'normal'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'high'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name, value </w:t>
      </w:r>
      <w:r>
        <w:rPr>
          <w:color w:val="CF8E6D"/>
        </w:rPr>
        <w:t xml:space="preserve">in </w:t>
      </w:r>
      <w:r>
        <w:rPr>
          <w:color w:val="BCBEC4"/>
        </w:rPr>
        <w:t>rules:</w:t>
      </w:r>
      <w:r>
        <w:rPr>
          <w:color w:val="BCBEC4"/>
        </w:rPr>
        <w:br/>
        <w:t xml:space="preserve">        result[name] += </w:t>
      </w:r>
      <w:proofErr w:type="spellStart"/>
      <w:r>
        <w:rPr>
          <w:color w:val="BCBEC4"/>
        </w:rPr>
        <w:t>np.minimum</w:t>
      </w:r>
      <w:proofErr w:type="spellEnd"/>
      <w:r>
        <w:rPr>
          <w:color w:val="BCBEC4"/>
        </w:rPr>
        <w:t xml:space="preserve">(value, </w:t>
      </w:r>
      <w:proofErr w:type="spellStart"/>
      <w:r>
        <w:rPr>
          <w:color w:val="BCBEC4"/>
        </w:rPr>
        <w:t>blood_pressure_fuzzy</w:t>
      </w:r>
      <w:proofErr w:type="spellEnd"/>
      <w:r>
        <w:rPr>
          <w:color w:val="BCBEC4"/>
        </w:rPr>
        <w:t>[name])</w:t>
      </w:r>
      <w:r>
        <w:rPr>
          <w:color w:val="BCBEC4"/>
        </w:rPr>
        <w:br/>
        <w:t xml:space="preserve">        counter[name]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result.keys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result[key] /= counter[key]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</w:p>
    <w:p w14:paraId="7D995374" w14:textId="77777777" w:rsidR="00345469" w:rsidRPr="00345469" w:rsidRDefault="00345469" w:rsidP="00345469"/>
    <w:p w14:paraId="7E23763C" w14:textId="77777777" w:rsidR="00345469" w:rsidRPr="00345469" w:rsidRDefault="00345469" w:rsidP="00345469">
      <w:r w:rsidRPr="00345469">
        <w:t xml:space="preserve">Ця функція обчислює імплікацію правил нечіткої логіки за </w:t>
      </w:r>
      <w:proofErr w:type="spellStart"/>
      <w:r w:rsidRPr="00345469">
        <w:t>Мамдані</w:t>
      </w:r>
      <w:proofErr w:type="spellEnd"/>
      <w:r w:rsidRPr="00345469">
        <w:t>, створюючи нечіткі множини для значень артеріального тиску та обчислюючи результати імплікації.</w:t>
      </w:r>
    </w:p>
    <w:p w14:paraId="317BC79F" w14:textId="77777777" w:rsidR="00345469" w:rsidRDefault="00345469" w:rsidP="00345469"/>
    <w:p w14:paraId="74A5E0EC" w14:textId="77777777" w:rsidR="00345469" w:rsidRDefault="00345469" w:rsidP="00345469"/>
    <w:p w14:paraId="1AB2A67D" w14:textId="77777777" w:rsidR="00345469" w:rsidRPr="00345469" w:rsidRDefault="00345469" w:rsidP="00345469"/>
    <w:p w14:paraId="52A9BA7D" w14:textId="77777777" w:rsidR="00345469" w:rsidRPr="00345469" w:rsidRDefault="00345469" w:rsidP="00345469">
      <w:r w:rsidRPr="00345469">
        <w:t>Агрегація результатів імплікації</w:t>
      </w:r>
    </w:p>
    <w:p w14:paraId="54642646" w14:textId="77777777" w:rsidR="000E6394" w:rsidRDefault="000E6394" w:rsidP="000E639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Агрегації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результатів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імплікації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правил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calculate_aggregation</w:t>
      </w:r>
      <w:proofErr w:type="spellEnd"/>
      <w:r>
        <w:rPr>
          <w:color w:val="BCBEC4"/>
        </w:rPr>
        <w:t>(implication):</w:t>
      </w:r>
      <w:r>
        <w:rPr>
          <w:color w:val="BCBEC4"/>
        </w:rPr>
        <w:br/>
        <w:t xml:space="preserve">    result = </w:t>
      </w:r>
      <w:proofErr w:type="spellStart"/>
      <w:r>
        <w:rPr>
          <w:color w:val="BCBEC4"/>
        </w:rPr>
        <w:t>np.zeros_like</w:t>
      </w:r>
      <w:proofErr w:type="spellEnd"/>
      <w:r>
        <w:rPr>
          <w:color w:val="BCBEC4"/>
        </w:rPr>
        <w:t>(implication[</w:t>
      </w:r>
      <w:r>
        <w:rPr>
          <w:color w:val="8888C6"/>
        </w:rPr>
        <w:t>list</w:t>
      </w:r>
      <w:r>
        <w:rPr>
          <w:color w:val="BCBEC4"/>
        </w:rPr>
        <w:t>(</w:t>
      </w:r>
      <w:proofErr w:type="spellStart"/>
      <w:r>
        <w:rPr>
          <w:color w:val="BCBEC4"/>
        </w:rPr>
        <w:t>implication.keys</w:t>
      </w:r>
      <w:proofErr w:type="spellEnd"/>
      <w:r>
        <w:rPr>
          <w:color w:val="BCBEC4"/>
        </w:rPr>
        <w:t>())[</w:t>
      </w:r>
      <w:r>
        <w:rPr>
          <w:color w:val="2AACB8"/>
        </w:rPr>
        <w:t>0</w:t>
      </w:r>
      <w:r>
        <w:rPr>
          <w:color w:val="BCBEC4"/>
        </w:rPr>
        <w:t>]])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name, value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implication.items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result = </w:t>
      </w:r>
      <w:proofErr w:type="spellStart"/>
      <w:r>
        <w:rPr>
          <w:color w:val="BCBEC4"/>
        </w:rPr>
        <w:t>np.maximum</w:t>
      </w:r>
      <w:proofErr w:type="spellEnd"/>
      <w:r>
        <w:rPr>
          <w:color w:val="BCBEC4"/>
        </w:rPr>
        <w:t>(result, value)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</w:p>
    <w:p w14:paraId="211D359B" w14:textId="77777777" w:rsidR="00345469" w:rsidRPr="00345469" w:rsidRDefault="00345469" w:rsidP="00345469"/>
    <w:p w14:paraId="789E3D8B" w14:textId="77777777" w:rsidR="00345469" w:rsidRPr="00345469" w:rsidRDefault="00345469" w:rsidP="00345469">
      <w:r w:rsidRPr="00345469">
        <w:lastRenderedPageBreak/>
        <w:t>Ця функція об'єднує результати імплікації, обираючи максимальне значення для кожного значення артеріального тиску.</w:t>
      </w:r>
    </w:p>
    <w:p w14:paraId="69ABED36" w14:textId="77777777" w:rsidR="00345469" w:rsidRDefault="00345469" w:rsidP="00345469"/>
    <w:p w14:paraId="03B82A3B" w14:textId="77777777" w:rsidR="00345469" w:rsidRDefault="00345469" w:rsidP="00345469"/>
    <w:p w14:paraId="4B38C557" w14:textId="77777777" w:rsidR="00345469" w:rsidRPr="00345469" w:rsidRDefault="00345469" w:rsidP="00345469"/>
    <w:p w14:paraId="5BF78560" w14:textId="77777777" w:rsidR="00345469" w:rsidRPr="00345469" w:rsidRDefault="00345469" w:rsidP="00345469">
      <w:proofErr w:type="spellStart"/>
      <w:r w:rsidRPr="00345469">
        <w:t>Дефазифікація</w:t>
      </w:r>
      <w:proofErr w:type="spellEnd"/>
      <w:r w:rsidRPr="00345469">
        <w:t xml:space="preserve"> результатів</w:t>
      </w:r>
    </w:p>
    <w:p w14:paraId="41C4ADDC" w14:textId="77777777" w:rsidR="000E6394" w:rsidRDefault="000E6394" w:rsidP="000E639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Проведення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дефазифікації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результатів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calculate_defuzzification</w:t>
      </w:r>
      <w:proofErr w:type="spellEnd"/>
      <w:r>
        <w:rPr>
          <w:color w:val="BCBEC4"/>
        </w:rPr>
        <w:t>(aggregation):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(aggregation)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blood_pressure_values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stop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num</w:t>
      </w:r>
      <w:r>
        <w:rPr>
          <w:color w:val="BCBEC4"/>
        </w:rPr>
        <w:t>=num)</w:t>
      </w:r>
      <w:r>
        <w:rPr>
          <w:color w:val="BCBEC4"/>
        </w:rPr>
        <w:br/>
      </w:r>
      <w:r>
        <w:rPr>
          <w:color w:val="BCBEC4"/>
        </w:rPr>
        <w:br/>
        <w:t xml:space="preserve">    a, b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aggregation[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a += aggregation[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* </w:t>
      </w:r>
      <w:proofErr w:type="spellStart"/>
      <w:r>
        <w:rPr>
          <w:color w:val="BCBEC4"/>
        </w:rPr>
        <w:t>blood_pressure_values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b += aggregation[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a / b </w:t>
      </w:r>
      <w:r>
        <w:rPr>
          <w:color w:val="CF8E6D"/>
        </w:rPr>
        <w:t xml:space="preserve">if not </w:t>
      </w:r>
      <w:r>
        <w:rPr>
          <w:color w:val="BCBEC4"/>
        </w:rPr>
        <w:t xml:space="preserve">b == </w:t>
      </w:r>
      <w:r>
        <w:rPr>
          <w:color w:val="2AACB8"/>
        </w:rPr>
        <w:t xml:space="preserve">0 </w:t>
      </w:r>
      <w:r>
        <w:rPr>
          <w:color w:val="CF8E6D"/>
        </w:rPr>
        <w:t>else None</w:t>
      </w:r>
    </w:p>
    <w:p w14:paraId="314E9FAC" w14:textId="77777777" w:rsidR="00345469" w:rsidRPr="00345469" w:rsidRDefault="00345469" w:rsidP="00345469"/>
    <w:p w14:paraId="30505FA7" w14:textId="77777777" w:rsidR="00345469" w:rsidRPr="00345469" w:rsidRDefault="00345469" w:rsidP="00345469">
      <w:r w:rsidRPr="00345469">
        <w:t xml:space="preserve">Ця функція проводить </w:t>
      </w:r>
      <w:proofErr w:type="spellStart"/>
      <w:r w:rsidRPr="00345469">
        <w:t>дефазифікацію</w:t>
      </w:r>
      <w:proofErr w:type="spellEnd"/>
      <w:r w:rsidRPr="00345469">
        <w:t>, обчислюючи центроїд нечіткої множини для визначення остаточного значення артеріального тиску.</w:t>
      </w:r>
    </w:p>
    <w:p w14:paraId="16725F2A" w14:textId="77777777" w:rsidR="00345469" w:rsidRDefault="00345469" w:rsidP="00345469"/>
    <w:p w14:paraId="3CB98B66" w14:textId="77777777" w:rsidR="00345469" w:rsidRDefault="00345469" w:rsidP="00345469"/>
    <w:p w14:paraId="3525AA49" w14:textId="77777777" w:rsidR="00345469" w:rsidRPr="00345469" w:rsidRDefault="00345469" w:rsidP="00345469"/>
    <w:p w14:paraId="01029162" w14:textId="77777777" w:rsidR="00345469" w:rsidRPr="00345469" w:rsidRDefault="00345469" w:rsidP="00345469">
      <w:r w:rsidRPr="00345469">
        <w:t>Функція для обчислення оцінки артеріального тиску</w:t>
      </w:r>
    </w:p>
    <w:p w14:paraId="5A900E6D" w14:textId="77777777" w:rsidR="000E6394" w:rsidRPr="00ED38E0" w:rsidRDefault="000E6394" w:rsidP="000E6394">
      <w:pPr>
        <w:pStyle w:val="HTML"/>
        <w:shd w:val="clear" w:color="auto" w:fill="1E1F22"/>
        <w:rPr>
          <w:color w:val="BCBEC4"/>
          <w:lang w:val="uk-UA"/>
        </w:rPr>
      </w:pPr>
      <w:r w:rsidRPr="00ED38E0">
        <w:rPr>
          <w:color w:val="7A7E85"/>
          <w:lang w:val="uk-UA"/>
        </w:rPr>
        <w:t># Функція для обчислення оцінки артеріального тиску</w:t>
      </w:r>
      <w:r w:rsidRPr="00ED38E0">
        <w:rPr>
          <w:color w:val="7A7E85"/>
          <w:lang w:val="uk-UA"/>
        </w:rPr>
        <w:br/>
      </w: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calculate</w:t>
      </w:r>
      <w:r w:rsidRPr="00ED38E0">
        <w:rPr>
          <w:color w:val="56A8F5"/>
          <w:lang w:val="uk-UA"/>
        </w:rPr>
        <w:t>_</w:t>
      </w:r>
      <w:r>
        <w:rPr>
          <w:color w:val="56A8F5"/>
        </w:rPr>
        <w:t>blood</w:t>
      </w:r>
      <w:r w:rsidRPr="00ED38E0">
        <w:rPr>
          <w:color w:val="56A8F5"/>
          <w:lang w:val="uk-UA"/>
        </w:rPr>
        <w:t>_</w:t>
      </w:r>
      <w:r>
        <w:rPr>
          <w:color w:val="56A8F5"/>
        </w:rPr>
        <w:t>pressure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,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</w:t>
      </w:r>
      <w:r w:rsidRPr="00ED38E0">
        <w:rPr>
          <w:color w:val="7A7E85"/>
          <w:lang w:val="uk-UA"/>
        </w:rPr>
        <w:t xml:space="preserve"># Проведення </w:t>
      </w:r>
      <w:proofErr w:type="spellStart"/>
      <w:r w:rsidRPr="00ED38E0">
        <w:rPr>
          <w:color w:val="7A7E85"/>
          <w:lang w:val="uk-UA"/>
        </w:rPr>
        <w:t>фазифікації</w:t>
      </w:r>
      <w:proofErr w:type="spellEnd"/>
      <w:r w:rsidRPr="00ED38E0">
        <w:rPr>
          <w:color w:val="7A7E85"/>
          <w:lang w:val="uk-UA"/>
        </w:rPr>
        <w:t xml:space="preserve"> вхідних параметрів</w:t>
      </w:r>
      <w:r w:rsidRPr="00ED38E0">
        <w:rPr>
          <w:color w:val="7A7E85"/>
          <w:lang w:val="uk-UA"/>
        </w:rPr>
        <w:br/>
        <w:t xml:space="preserve">    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fuzzy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proofErr w:type="spellStart"/>
      <w:r>
        <w:rPr>
          <w:color w:val="BCBEC4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fuzzy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proofErr w:type="spellStart"/>
      <w:r>
        <w:rPr>
          <w:color w:val="BCBEC4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fuzzy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proofErr w:type="spellStart"/>
      <w:r>
        <w:rPr>
          <w:color w:val="BCBEC4"/>
        </w:rPr>
        <w:t>func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r w:rsidRPr="00ED38E0">
        <w:rPr>
          <w:color w:val="7A7E85"/>
          <w:lang w:val="uk-UA"/>
        </w:rPr>
        <w:t># Обчислення відповідних правил</w:t>
      </w:r>
      <w:r w:rsidRPr="00ED38E0">
        <w:rPr>
          <w:color w:val="7A7E85"/>
          <w:lang w:val="uk-UA"/>
        </w:rPr>
        <w:br/>
        <w:t xml:space="preserve">    </w:t>
      </w:r>
      <w:r>
        <w:rPr>
          <w:color w:val="BCBEC4"/>
        </w:rPr>
        <w:t>rules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calculate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rules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systolic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fuzzy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diastolic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fuzzy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pulse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fuzzy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r w:rsidRPr="00ED38E0">
        <w:rPr>
          <w:color w:val="7A7E85"/>
          <w:lang w:val="uk-UA"/>
        </w:rPr>
        <w:t xml:space="preserve"># Обчислення імплікації за </w:t>
      </w:r>
      <w:proofErr w:type="spellStart"/>
      <w:r w:rsidRPr="00ED38E0">
        <w:rPr>
          <w:color w:val="7A7E85"/>
          <w:lang w:val="uk-UA"/>
        </w:rPr>
        <w:t>Мамдані</w:t>
      </w:r>
      <w:proofErr w:type="spellEnd"/>
      <w:r w:rsidRPr="00ED38E0">
        <w:rPr>
          <w:color w:val="7A7E85"/>
          <w:lang w:val="uk-UA"/>
        </w:rPr>
        <w:br/>
        <w:t xml:space="preserve">    </w:t>
      </w:r>
      <w:r>
        <w:rPr>
          <w:color w:val="BCBEC4"/>
        </w:rPr>
        <w:t>implication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calculate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implication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rules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rules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r w:rsidRPr="00ED38E0">
        <w:rPr>
          <w:color w:val="7A7E85"/>
          <w:lang w:val="uk-UA"/>
        </w:rPr>
        <w:t xml:space="preserve"># Проведення агрегації </w:t>
      </w:r>
      <w:proofErr w:type="spellStart"/>
      <w:r w:rsidRPr="00ED38E0">
        <w:rPr>
          <w:color w:val="7A7E85"/>
          <w:lang w:val="uk-UA"/>
        </w:rPr>
        <w:t>вілповідних</w:t>
      </w:r>
      <w:proofErr w:type="spellEnd"/>
      <w:r w:rsidRPr="00ED38E0">
        <w:rPr>
          <w:color w:val="7A7E85"/>
          <w:lang w:val="uk-UA"/>
        </w:rPr>
        <w:t xml:space="preserve"> результатів</w:t>
      </w:r>
      <w:r w:rsidRPr="00ED38E0">
        <w:rPr>
          <w:color w:val="7A7E85"/>
          <w:lang w:val="uk-UA"/>
        </w:rPr>
        <w:br/>
        <w:t xml:space="preserve">    </w:t>
      </w:r>
      <w:r>
        <w:rPr>
          <w:color w:val="BCBEC4"/>
        </w:rPr>
        <w:t>aggregation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calculate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aggregation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implication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implication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r w:rsidRPr="00ED38E0">
        <w:rPr>
          <w:color w:val="7A7E85"/>
          <w:lang w:val="uk-UA"/>
        </w:rPr>
        <w:t xml:space="preserve"># </w:t>
      </w:r>
      <w:proofErr w:type="spellStart"/>
      <w:r w:rsidRPr="00ED38E0">
        <w:rPr>
          <w:color w:val="7A7E85"/>
          <w:lang w:val="uk-UA"/>
        </w:rPr>
        <w:t>Дефазивікація</w:t>
      </w:r>
      <w:proofErr w:type="spellEnd"/>
      <w:r w:rsidRPr="00ED38E0">
        <w:rPr>
          <w:color w:val="7A7E85"/>
          <w:lang w:val="uk-UA"/>
        </w:rPr>
        <w:t xml:space="preserve"> </w:t>
      </w:r>
      <w:proofErr w:type="spellStart"/>
      <w:r w:rsidRPr="00ED38E0">
        <w:rPr>
          <w:color w:val="7A7E85"/>
          <w:lang w:val="uk-UA"/>
        </w:rPr>
        <w:t>ортиманої</w:t>
      </w:r>
      <w:proofErr w:type="spellEnd"/>
      <w:r w:rsidRPr="00ED38E0">
        <w:rPr>
          <w:color w:val="7A7E85"/>
          <w:lang w:val="uk-UA"/>
        </w:rPr>
        <w:t xml:space="preserve"> оцінки </w:t>
      </w:r>
      <w:proofErr w:type="spellStart"/>
      <w:r w:rsidRPr="00ED38E0">
        <w:rPr>
          <w:color w:val="7A7E85"/>
          <w:lang w:val="uk-UA"/>
        </w:rPr>
        <w:t>кровяного</w:t>
      </w:r>
      <w:proofErr w:type="spellEnd"/>
      <w:r w:rsidRPr="00ED38E0">
        <w:rPr>
          <w:color w:val="7A7E85"/>
          <w:lang w:val="uk-UA"/>
        </w:rPr>
        <w:t xml:space="preserve"> тиску</w:t>
      </w:r>
      <w:r w:rsidRPr="00ED38E0">
        <w:rPr>
          <w:color w:val="7A7E85"/>
          <w:lang w:val="uk-UA"/>
        </w:rPr>
        <w:br/>
        <w:t xml:space="preserve">    </w:t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score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calculate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defuzzification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aggregation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aggregation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if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score</w:t>
      </w:r>
      <w:r w:rsidRPr="00ED38E0">
        <w:rPr>
          <w:color w:val="BCBEC4"/>
          <w:lang w:val="uk-UA"/>
        </w:rPr>
        <w:t xml:space="preserve"> </w:t>
      </w:r>
      <w:r>
        <w:rPr>
          <w:color w:val="CF8E6D"/>
        </w:rPr>
        <w:t>is</w:t>
      </w:r>
      <w:r w:rsidRPr="00ED38E0">
        <w:rPr>
          <w:color w:val="CF8E6D"/>
          <w:lang w:val="uk-UA"/>
        </w:rPr>
        <w:t xml:space="preserve"> </w:t>
      </w:r>
      <w:r>
        <w:rPr>
          <w:color w:val="CF8E6D"/>
        </w:rPr>
        <w:t>None</w:t>
      </w:r>
      <w:r w:rsidRPr="00ED38E0">
        <w:rPr>
          <w:color w:val="BCBEC4"/>
          <w:lang w:val="uk-UA"/>
        </w:rPr>
        <w:t>:</w:t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 xml:space="preserve">100 </w:t>
      </w:r>
      <w:r w:rsidRPr="00ED38E0">
        <w:rPr>
          <w:color w:val="BCBEC4"/>
          <w:lang w:val="uk-UA"/>
        </w:rPr>
        <w:t xml:space="preserve">- 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) / </w:t>
      </w:r>
      <w:r w:rsidRPr="00ED38E0">
        <w:rPr>
          <w:color w:val="2AACB8"/>
          <w:lang w:val="uk-UA"/>
        </w:rPr>
        <w:t>2</w:t>
      </w:r>
      <w:r w:rsidRPr="00ED38E0">
        <w:rPr>
          <w:color w:val="2AACB8"/>
          <w:lang w:val="uk-UA"/>
        </w:rPr>
        <w:br/>
        <w:t xml:space="preserve">    </w:t>
      </w:r>
      <w:r>
        <w:rPr>
          <w:color w:val="CF8E6D"/>
        </w:rPr>
        <w:t>return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score</w:t>
      </w:r>
    </w:p>
    <w:p w14:paraId="638663C8" w14:textId="77777777" w:rsidR="00345469" w:rsidRPr="00345469" w:rsidRDefault="00345469" w:rsidP="00345469"/>
    <w:p w14:paraId="35AEE273" w14:textId="77777777" w:rsidR="00345469" w:rsidRPr="00345469" w:rsidRDefault="00345469" w:rsidP="00345469">
      <w:r w:rsidRPr="00345469">
        <w:t>Ця функція об'єднує всі попередні етапи для обчислення оцінки артеріального тиску на основі вхідних значень систолічного тиску, діастолічного тиску та пульсу.</w:t>
      </w:r>
    </w:p>
    <w:p w14:paraId="113213BF" w14:textId="77777777" w:rsidR="00345469" w:rsidRDefault="00345469" w:rsidP="00345469"/>
    <w:p w14:paraId="492C422E" w14:textId="77777777" w:rsidR="00345469" w:rsidRDefault="00345469" w:rsidP="00345469"/>
    <w:p w14:paraId="41F3B69A" w14:textId="77777777" w:rsidR="00345469" w:rsidRPr="00345469" w:rsidRDefault="00345469" w:rsidP="00345469"/>
    <w:p w14:paraId="3DB10E42" w14:textId="77777777" w:rsidR="00345469" w:rsidRPr="00345469" w:rsidRDefault="00345469" w:rsidP="00345469">
      <w:r w:rsidRPr="00345469">
        <w:t>Графічний інтерфейс користувача</w:t>
      </w:r>
    </w:p>
    <w:p w14:paraId="4C7CCB6C" w14:textId="77777777" w:rsidR="000E6394" w:rsidRPr="00ED38E0" w:rsidRDefault="000E6394" w:rsidP="000E6394">
      <w:pPr>
        <w:pStyle w:val="HTML"/>
        <w:shd w:val="clear" w:color="auto" w:fill="1E1F22"/>
        <w:rPr>
          <w:color w:val="BCBEC4"/>
          <w:lang w:val="uk-UA"/>
        </w:rPr>
      </w:pPr>
      <w:r>
        <w:rPr>
          <w:color w:val="CF8E6D"/>
        </w:rPr>
        <w:t>def</w:t>
      </w:r>
      <w:r w:rsidRPr="00ED38E0">
        <w:rPr>
          <w:color w:val="CF8E6D"/>
          <w:lang w:val="uk-UA"/>
        </w:rPr>
        <w:t xml:space="preserve"> </w:t>
      </w:r>
      <w:r>
        <w:rPr>
          <w:color w:val="56A8F5"/>
        </w:rPr>
        <w:t>interface</w:t>
      </w:r>
      <w:r w:rsidRPr="00ED38E0">
        <w:rPr>
          <w:color w:val="BCBEC4"/>
          <w:lang w:val="uk-UA"/>
        </w:rPr>
        <w:t>():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try</w:t>
      </w:r>
      <w:r w:rsidRPr="00ED38E0">
        <w:rPr>
          <w:color w:val="BCBEC4"/>
          <w:lang w:val="uk-UA"/>
        </w:rPr>
        <w:t>:</w:t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 = </w:t>
      </w:r>
      <w:r>
        <w:rPr>
          <w:color w:val="8888C6"/>
        </w:rPr>
        <w:t>float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get</w:t>
      </w:r>
      <w:r w:rsidRPr="00ED38E0">
        <w:rPr>
          <w:color w:val="BCBEC4"/>
          <w:lang w:val="uk-UA"/>
        </w:rPr>
        <w:t>())</w:t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 = </w:t>
      </w:r>
      <w:r>
        <w:rPr>
          <w:color w:val="8888C6"/>
        </w:rPr>
        <w:t>float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get</w:t>
      </w:r>
      <w:r w:rsidRPr="00ED38E0">
        <w:rPr>
          <w:color w:val="BCBEC4"/>
          <w:lang w:val="uk-UA"/>
        </w:rPr>
        <w:t>())</w:t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 = </w:t>
      </w:r>
      <w:r>
        <w:rPr>
          <w:color w:val="8888C6"/>
        </w:rPr>
        <w:t>float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get</w:t>
      </w:r>
      <w:r w:rsidRPr="00ED38E0">
        <w:rPr>
          <w:color w:val="BCBEC4"/>
          <w:lang w:val="uk-UA"/>
        </w:rPr>
        <w:t>())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CF8E6D"/>
        </w:rPr>
        <w:t>if</w:t>
      </w:r>
      <w:r w:rsidRPr="00ED38E0">
        <w:rPr>
          <w:color w:val="CF8E6D"/>
          <w:lang w:val="uk-UA"/>
        </w:rPr>
        <w:t xml:space="preserve"> </w:t>
      </w:r>
      <w:r>
        <w:rPr>
          <w:color w:val="CF8E6D"/>
        </w:rPr>
        <w:t>not</w:t>
      </w:r>
      <w:r w:rsidRPr="00ED38E0">
        <w:rPr>
          <w:color w:val="CF8E6D"/>
          <w:lang w:val="uk-UA"/>
        </w:rPr>
        <w:t xml:space="preserve"> 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 xml:space="preserve">80 </w:t>
      </w:r>
      <w:r w:rsidRPr="00ED38E0">
        <w:rPr>
          <w:color w:val="BCBEC4"/>
          <w:lang w:val="uk-UA"/>
        </w:rPr>
        <w:t xml:space="preserve">&lt;= 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 &lt;= </w:t>
      </w:r>
      <w:r w:rsidRPr="00ED38E0">
        <w:rPr>
          <w:color w:val="2AACB8"/>
          <w:lang w:val="uk-UA"/>
        </w:rPr>
        <w:t>180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        </w:t>
      </w:r>
      <w:proofErr w:type="spellStart"/>
      <w:r>
        <w:rPr>
          <w:color w:val="BCBEC4"/>
        </w:rPr>
        <w:t>messagebox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showerror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'Помилка'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6AAB73"/>
          <w:lang w:val="uk-UA"/>
        </w:rPr>
        <w:t>'Межі систолічного тиску: 80 - 180'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CF8E6D"/>
        </w:rPr>
        <w:t>if</w:t>
      </w:r>
      <w:r w:rsidRPr="00ED38E0">
        <w:rPr>
          <w:color w:val="CF8E6D"/>
          <w:lang w:val="uk-UA"/>
        </w:rPr>
        <w:t xml:space="preserve"> </w:t>
      </w:r>
      <w:r>
        <w:rPr>
          <w:color w:val="CF8E6D"/>
        </w:rPr>
        <w:t>not</w:t>
      </w:r>
      <w:r w:rsidRPr="00ED38E0">
        <w:rPr>
          <w:color w:val="CF8E6D"/>
          <w:lang w:val="uk-UA"/>
        </w:rPr>
        <w:t xml:space="preserve"> 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 xml:space="preserve">50 </w:t>
      </w:r>
      <w:r w:rsidRPr="00ED38E0">
        <w:rPr>
          <w:color w:val="BCBEC4"/>
          <w:lang w:val="uk-UA"/>
        </w:rPr>
        <w:t xml:space="preserve">&lt;= 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 &lt;= </w:t>
      </w:r>
      <w:r w:rsidRPr="00ED38E0">
        <w:rPr>
          <w:color w:val="2AACB8"/>
          <w:lang w:val="uk-UA"/>
        </w:rPr>
        <w:t>120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        </w:t>
      </w:r>
      <w:proofErr w:type="spellStart"/>
      <w:r>
        <w:rPr>
          <w:color w:val="BCBEC4"/>
        </w:rPr>
        <w:t>messagebox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showerror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'Помилка'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6AAB73"/>
          <w:lang w:val="uk-UA"/>
        </w:rPr>
        <w:t>'Межі діастолічного тиску: 50 - 120'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CF8E6D"/>
        </w:rPr>
        <w:t>if</w:t>
      </w:r>
      <w:r w:rsidRPr="00ED38E0">
        <w:rPr>
          <w:color w:val="CF8E6D"/>
          <w:lang w:val="uk-UA"/>
        </w:rPr>
        <w:t xml:space="preserve"> </w:t>
      </w:r>
      <w:r>
        <w:rPr>
          <w:color w:val="CF8E6D"/>
        </w:rPr>
        <w:t>not</w:t>
      </w:r>
      <w:r w:rsidRPr="00ED38E0">
        <w:rPr>
          <w:color w:val="CF8E6D"/>
          <w:lang w:val="uk-UA"/>
        </w:rPr>
        <w:t xml:space="preserve"> 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 xml:space="preserve">40 </w:t>
      </w:r>
      <w:r w:rsidRPr="00ED38E0">
        <w:rPr>
          <w:color w:val="BCBEC4"/>
          <w:lang w:val="uk-UA"/>
        </w:rPr>
        <w:t xml:space="preserve">&lt;= 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 xml:space="preserve"> &lt;= </w:t>
      </w:r>
      <w:r w:rsidRPr="00ED38E0">
        <w:rPr>
          <w:color w:val="2AACB8"/>
          <w:lang w:val="uk-UA"/>
        </w:rPr>
        <w:t>180</w:t>
      </w:r>
      <w:r w:rsidRPr="00ED38E0">
        <w:rPr>
          <w:color w:val="BCBEC4"/>
          <w:lang w:val="uk-UA"/>
        </w:rPr>
        <w:t>):</w:t>
      </w:r>
      <w:r w:rsidRPr="00ED38E0">
        <w:rPr>
          <w:color w:val="BCBEC4"/>
          <w:lang w:val="uk-UA"/>
        </w:rPr>
        <w:br/>
        <w:t xml:space="preserve">            </w:t>
      </w:r>
      <w:proofErr w:type="spellStart"/>
      <w:r>
        <w:rPr>
          <w:color w:val="BCBEC4"/>
        </w:rPr>
        <w:t>messagebox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showerror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'Помилка'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6AAB73"/>
          <w:lang w:val="uk-UA"/>
        </w:rPr>
        <w:t>'Межі пульсу: 40 - 180'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    </w:t>
      </w:r>
      <w:r>
        <w:rPr>
          <w:color w:val="BCBEC4"/>
        </w:rPr>
        <w:t>result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calculate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>(</w:t>
      </w:r>
      <w:r w:rsidRPr="00ED38E0">
        <w:rPr>
          <w:color w:val="BCBEC4"/>
          <w:lang w:val="uk-UA"/>
        </w:rPr>
        <w:br/>
        <w:t xml:space="preserve">            </w:t>
      </w:r>
      <w:r>
        <w:rPr>
          <w:color w:val="AA4926"/>
        </w:rPr>
        <w:t>systolic</w:t>
      </w:r>
      <w:r w:rsidRPr="00ED38E0">
        <w:rPr>
          <w:color w:val="AA4926"/>
          <w:lang w:val="uk-UA"/>
        </w:rPr>
        <w:t>_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,</w:t>
      </w:r>
      <w:r w:rsidRPr="00ED38E0">
        <w:rPr>
          <w:color w:val="BCBEC4"/>
          <w:lang w:val="uk-UA"/>
        </w:rPr>
        <w:br/>
        <w:t xml:space="preserve">            </w:t>
      </w:r>
      <w:r>
        <w:rPr>
          <w:color w:val="AA4926"/>
        </w:rPr>
        <w:t>diastolic</w:t>
      </w:r>
      <w:r w:rsidRPr="00ED38E0">
        <w:rPr>
          <w:color w:val="AA4926"/>
          <w:lang w:val="uk-UA"/>
        </w:rPr>
        <w:t>_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t>,</w:t>
      </w:r>
      <w:r w:rsidRPr="00ED38E0">
        <w:rPr>
          <w:color w:val="BCBEC4"/>
          <w:lang w:val="uk-UA"/>
        </w:rPr>
        <w:br/>
        <w:t xml:space="preserve">            </w:t>
      </w:r>
      <w:r>
        <w:rPr>
          <w:color w:val="AA4926"/>
        </w:rPr>
        <w:t>pulse</w:t>
      </w:r>
      <w:r w:rsidRPr="00ED38E0">
        <w:rPr>
          <w:color w:val="AA4926"/>
          <w:lang w:val="uk-UA"/>
        </w:rPr>
        <w:t>_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value</w:t>
      </w:r>
      <w:r w:rsidRPr="00ED38E0">
        <w:rPr>
          <w:color w:val="BCBEC4"/>
          <w:lang w:val="uk-UA"/>
        </w:rPr>
        <w:br/>
        <w:t xml:space="preserve">        )</w:t>
      </w:r>
      <w:r w:rsidRPr="00ED38E0">
        <w:rPr>
          <w:color w:val="BCBEC4"/>
          <w:lang w:val="uk-UA"/>
        </w:rPr>
        <w:br/>
        <w:t xml:space="preserve">        </w:t>
      </w:r>
      <w:proofErr w:type="spellStart"/>
      <w:r>
        <w:rPr>
          <w:color w:val="BCBEC4"/>
        </w:rPr>
        <w:t>messagebox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showinfo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'Результат'</w:t>
      </w:r>
      <w:r w:rsidRPr="00ED38E0">
        <w:rPr>
          <w:color w:val="BCBEC4"/>
          <w:lang w:val="uk-UA"/>
        </w:rPr>
        <w:t xml:space="preserve">, </w:t>
      </w:r>
      <w:r>
        <w:rPr>
          <w:color w:val="6AAB73"/>
        </w:rPr>
        <w:t>f</w:t>
      </w:r>
      <w:r w:rsidRPr="00ED38E0">
        <w:rPr>
          <w:color w:val="6AAB73"/>
          <w:lang w:val="uk-UA"/>
        </w:rPr>
        <w:t xml:space="preserve">'Оцінка артеріального тиску: </w:t>
      </w:r>
      <w:r w:rsidRPr="00ED38E0">
        <w:rPr>
          <w:color w:val="CF8E6D"/>
          <w:lang w:val="uk-UA"/>
        </w:rPr>
        <w:t>{</w:t>
      </w:r>
      <w:r>
        <w:rPr>
          <w:color w:val="BCBEC4"/>
        </w:rPr>
        <w:t>result</w:t>
      </w:r>
      <w:r w:rsidRPr="00ED38E0">
        <w:rPr>
          <w:color w:val="CF8E6D"/>
          <w:lang w:val="uk-UA"/>
        </w:rPr>
        <w:t>:</w:t>
      </w:r>
      <w:r w:rsidRPr="00ED38E0">
        <w:rPr>
          <w:color w:val="6AAB73"/>
          <w:lang w:val="uk-UA"/>
        </w:rPr>
        <w:t>.2</w:t>
      </w:r>
      <w:r>
        <w:rPr>
          <w:color w:val="6AAB73"/>
        </w:rPr>
        <w:t>f</w:t>
      </w:r>
      <w:r w:rsidRPr="00ED38E0">
        <w:rPr>
          <w:color w:val="CF8E6D"/>
          <w:lang w:val="uk-UA"/>
        </w:rPr>
        <w:t>}</w:t>
      </w:r>
      <w:r w:rsidRPr="00ED38E0">
        <w:rPr>
          <w:color w:val="6AAB73"/>
          <w:lang w:val="uk-UA"/>
        </w:rPr>
        <w:t>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CF8E6D"/>
        </w:rPr>
        <w:t>except</w:t>
      </w:r>
      <w:r w:rsidRPr="00ED38E0">
        <w:rPr>
          <w:color w:val="CF8E6D"/>
          <w:lang w:val="uk-UA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 w:rsidRPr="00ED38E0">
        <w:rPr>
          <w:color w:val="BCBEC4"/>
          <w:lang w:val="uk-UA"/>
        </w:rPr>
        <w:t>:</w:t>
      </w:r>
      <w:r w:rsidRPr="00ED38E0">
        <w:rPr>
          <w:color w:val="BCBEC4"/>
          <w:lang w:val="uk-UA"/>
        </w:rPr>
        <w:br/>
        <w:t xml:space="preserve">        </w:t>
      </w:r>
      <w:proofErr w:type="spellStart"/>
      <w:r>
        <w:rPr>
          <w:color w:val="BCBEC4"/>
        </w:rPr>
        <w:t>messagebox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showerror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'Помилка'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6AAB73"/>
          <w:lang w:val="uk-UA"/>
        </w:rPr>
        <w:t>'Будь ласка, введіть числові значення для всіх полів.'</w:t>
      </w:r>
      <w:r w:rsidRPr="00ED38E0">
        <w:rPr>
          <w:color w:val="BCBEC4"/>
          <w:lang w:val="uk-UA"/>
        </w:rPr>
        <w:t>)</w:t>
      </w:r>
    </w:p>
    <w:p w14:paraId="6A94D914" w14:textId="77777777" w:rsidR="00345469" w:rsidRPr="00345469" w:rsidRDefault="00345469" w:rsidP="00345469"/>
    <w:p w14:paraId="6B58D537" w14:textId="77777777" w:rsidR="00345469" w:rsidRPr="00345469" w:rsidRDefault="00345469" w:rsidP="00345469">
      <w:r w:rsidRPr="00345469">
        <w:t>Ця функція реалізує логіку взаємодії користувача з графічним інтерфейсом. Вона зчитує вхідні значення, перевіряє їх на корект</w:t>
      </w:r>
      <w:r>
        <w:t>ність та обчислює оцінку артері</w:t>
      </w:r>
      <w:r w:rsidRPr="00345469">
        <w:t>ального тиску.</w:t>
      </w:r>
    </w:p>
    <w:p w14:paraId="49F88FF9" w14:textId="77777777" w:rsidR="00345469" w:rsidRDefault="00345469" w:rsidP="00345469"/>
    <w:p w14:paraId="5FB819FF" w14:textId="77777777" w:rsidR="00345469" w:rsidRDefault="00345469" w:rsidP="00345469"/>
    <w:p w14:paraId="34CA43F9" w14:textId="77777777" w:rsidR="00345469" w:rsidRPr="00345469" w:rsidRDefault="00345469" w:rsidP="00345469"/>
    <w:p w14:paraId="4E9E765B" w14:textId="77777777" w:rsidR="00345469" w:rsidRPr="00ED38E0" w:rsidRDefault="00345469" w:rsidP="00345469">
      <w:r w:rsidRPr="00345469">
        <w:t>Головна функція</w:t>
      </w:r>
      <w:r w:rsidRPr="00ED38E0">
        <w:t xml:space="preserve"> (</w:t>
      </w:r>
      <w:r>
        <w:t>точка входу</w:t>
      </w:r>
      <w:r w:rsidRPr="00ED38E0">
        <w:t>)</w:t>
      </w:r>
    </w:p>
    <w:p w14:paraId="302F652A" w14:textId="77777777" w:rsidR="000E6394" w:rsidRPr="00ED38E0" w:rsidRDefault="000E6394" w:rsidP="000E6394">
      <w:pPr>
        <w:pStyle w:val="HTML"/>
        <w:shd w:val="clear" w:color="auto" w:fill="1E1F22"/>
        <w:rPr>
          <w:color w:val="BCBEC4"/>
          <w:lang w:val="uk-UA"/>
        </w:rPr>
      </w:pPr>
      <w:r>
        <w:rPr>
          <w:color w:val="CF8E6D"/>
        </w:rPr>
        <w:t>if</w:t>
      </w:r>
      <w:r w:rsidRPr="00ED38E0">
        <w:rPr>
          <w:color w:val="CF8E6D"/>
          <w:lang w:val="uk-UA"/>
        </w:rPr>
        <w:t xml:space="preserve"> </w:t>
      </w:r>
      <w:r w:rsidRPr="00ED38E0">
        <w:rPr>
          <w:color w:val="BCBEC4"/>
          <w:lang w:val="uk-UA"/>
        </w:rPr>
        <w:t>__</w:t>
      </w:r>
      <w:r>
        <w:rPr>
          <w:color w:val="BCBEC4"/>
        </w:rPr>
        <w:t>name</w:t>
      </w:r>
      <w:r w:rsidRPr="00ED38E0">
        <w:rPr>
          <w:color w:val="BCBEC4"/>
          <w:lang w:val="uk-UA"/>
        </w:rPr>
        <w:t xml:space="preserve">__ == </w:t>
      </w:r>
      <w:r w:rsidRPr="00ED38E0">
        <w:rPr>
          <w:color w:val="6AAB73"/>
          <w:lang w:val="uk-UA"/>
        </w:rPr>
        <w:t>'__</w:t>
      </w:r>
      <w:r>
        <w:rPr>
          <w:color w:val="6AAB73"/>
        </w:rPr>
        <w:t>main</w:t>
      </w:r>
      <w:r w:rsidRPr="00ED38E0">
        <w:rPr>
          <w:color w:val="6AAB73"/>
          <w:lang w:val="uk-UA"/>
        </w:rPr>
        <w:t>__'</w:t>
      </w:r>
      <w:r w:rsidRPr="00ED38E0">
        <w:rPr>
          <w:color w:val="BCBEC4"/>
          <w:lang w:val="uk-UA"/>
        </w:rPr>
        <w:t>:</w:t>
      </w:r>
      <w:r w:rsidRPr="00ED38E0">
        <w:rPr>
          <w:color w:val="BCBEC4"/>
          <w:lang w:val="uk-UA"/>
        </w:rPr>
        <w:br/>
        <w:t xml:space="preserve">    </w:t>
      </w:r>
      <w:r w:rsidRPr="00ED38E0">
        <w:rPr>
          <w:color w:val="7A7E85"/>
          <w:lang w:val="uk-UA"/>
        </w:rPr>
        <w:t># Створення графічного інтерфейсу користувача</w:t>
      </w:r>
      <w:r w:rsidRPr="00ED38E0">
        <w:rPr>
          <w:color w:val="7A7E85"/>
          <w:lang w:val="uk-UA"/>
        </w:rPr>
        <w:br/>
        <w:t xml:space="preserve">    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 xml:space="preserve"> =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Tk</w:t>
      </w:r>
      <w:r w:rsidRPr="00ED38E0">
        <w:rPr>
          <w:color w:val="BCBEC4"/>
          <w:lang w:val="uk-UA"/>
        </w:rPr>
        <w:t>()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title</w:t>
      </w:r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'Оцінка артеріального тиску'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Label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text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'Систолічний тиск'</w:t>
      </w:r>
      <w:r w:rsidRPr="00ED38E0">
        <w:rPr>
          <w:color w:val="BCBEC4"/>
          <w:lang w:val="uk-UA"/>
        </w:rPr>
        <w:t>).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lastRenderedPageBreak/>
        <w:t xml:space="preserve">    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 xml:space="preserve"> =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Label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text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'Діастолічний тиск'</w:t>
      </w:r>
      <w:r w:rsidRPr="00ED38E0">
        <w:rPr>
          <w:color w:val="BCBEC4"/>
          <w:lang w:val="uk-UA"/>
        </w:rPr>
        <w:t>).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 xml:space="preserve"> =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Label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text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'Пульс'</w:t>
      </w:r>
      <w:r w:rsidRPr="00ED38E0">
        <w:rPr>
          <w:color w:val="BCBEC4"/>
          <w:lang w:val="uk-UA"/>
        </w:rPr>
        <w:t>).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2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 xml:space="preserve"> =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entry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2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  <w:t xml:space="preserve">    </w:t>
      </w:r>
      <w:proofErr w:type="spellStart"/>
      <w:r>
        <w:rPr>
          <w:color w:val="BCBEC4"/>
        </w:rPr>
        <w:t>tk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Button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text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'Обчислити'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command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interface</w:t>
      </w:r>
      <w:r w:rsidRPr="00ED38E0">
        <w:rPr>
          <w:color w:val="BCBEC4"/>
          <w:lang w:val="uk-UA"/>
        </w:rPr>
        <w:t>).</w:t>
      </w:r>
      <w:r>
        <w:rPr>
          <w:color w:val="BCBEC4"/>
        </w:rPr>
        <w:t>grid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row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3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column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2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  <w:t xml:space="preserve">    </w:t>
      </w:r>
      <w:r>
        <w:rPr>
          <w:color w:val="BCBEC4"/>
        </w:rPr>
        <w:t>root</w:t>
      </w:r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mainloop</w:t>
      </w:r>
      <w:proofErr w:type="spellEnd"/>
      <w:r w:rsidRPr="00ED38E0">
        <w:rPr>
          <w:color w:val="BCBEC4"/>
          <w:lang w:val="uk-UA"/>
        </w:rPr>
        <w:t>()</w:t>
      </w:r>
    </w:p>
    <w:p w14:paraId="2548C983" w14:textId="77777777" w:rsidR="00345469" w:rsidRPr="00345469" w:rsidRDefault="00345469" w:rsidP="00345469"/>
    <w:p w14:paraId="7467647A" w14:textId="77777777" w:rsidR="00345469" w:rsidRPr="00345469" w:rsidRDefault="00345469" w:rsidP="00345469">
      <w:r w:rsidRPr="00345469">
        <w:t>Цей блок коду створює графічний інтерфейс, розміщуючи відповідні елементи (поля введення та кнопки) та запускає головний цикл програми.</w:t>
      </w:r>
    </w:p>
    <w:p w14:paraId="3D869DDF" w14:textId="77777777" w:rsidR="00345469" w:rsidRDefault="00345469" w:rsidP="00345469"/>
    <w:p w14:paraId="70635019" w14:textId="77777777" w:rsidR="00345469" w:rsidRDefault="00345469" w:rsidP="00345469"/>
    <w:p w14:paraId="2D04B1FD" w14:textId="77777777" w:rsidR="00345469" w:rsidRDefault="00345469">
      <w:pPr>
        <w:spacing w:line="240" w:lineRule="auto"/>
        <w:ind w:firstLine="0"/>
        <w:jc w:val="left"/>
      </w:pPr>
      <w:r>
        <w:br w:type="page"/>
      </w:r>
    </w:p>
    <w:p w14:paraId="282D07C2" w14:textId="77777777" w:rsidR="000E6394" w:rsidRDefault="000E6394" w:rsidP="000E6394"/>
    <w:p w14:paraId="628F76F0" w14:textId="77777777" w:rsidR="000E6394" w:rsidRPr="00345469" w:rsidRDefault="000E6394" w:rsidP="000E6394"/>
    <w:p w14:paraId="34D2D0BF" w14:textId="77777777" w:rsidR="000E6394" w:rsidRPr="00345469" w:rsidRDefault="000E6394" w:rsidP="000E6394">
      <w:pPr>
        <w:jc w:val="center"/>
        <w:rPr>
          <w:b/>
        </w:rPr>
      </w:pPr>
      <w:r>
        <w:rPr>
          <w:b/>
          <w:lang w:val="en-US"/>
        </w:rPr>
        <w:t>test</w:t>
      </w:r>
      <w:r w:rsidRPr="00345469">
        <w:rPr>
          <w:b/>
        </w:rPr>
        <w:t>.</w:t>
      </w:r>
      <w:proofErr w:type="spellStart"/>
      <w:r w:rsidRPr="00345469">
        <w:rPr>
          <w:b/>
        </w:rPr>
        <w:t>py</w:t>
      </w:r>
      <w:proofErr w:type="spellEnd"/>
    </w:p>
    <w:p w14:paraId="169EF705" w14:textId="77777777" w:rsidR="000E6394" w:rsidRDefault="000E6394" w:rsidP="000E6394"/>
    <w:p w14:paraId="6B77472A" w14:textId="77777777" w:rsidR="000E6394" w:rsidRDefault="000E6394" w:rsidP="000E6394"/>
    <w:p w14:paraId="59F219FB" w14:textId="77777777" w:rsidR="00764E87" w:rsidRPr="00345469" w:rsidRDefault="00764E87" w:rsidP="00764E87"/>
    <w:p w14:paraId="37DB989D" w14:textId="77777777" w:rsidR="00764E87" w:rsidRPr="00345469" w:rsidRDefault="00764E87" w:rsidP="00764E87">
      <w:r w:rsidRPr="00345469">
        <w:t>Н</w:t>
      </w:r>
      <w:r>
        <w:t>еобхідні</w:t>
      </w:r>
      <w:r w:rsidRPr="00345469">
        <w:t xml:space="preserve"> бібліотек</w:t>
      </w:r>
      <w:r>
        <w:t>и</w:t>
      </w:r>
    </w:p>
    <w:p w14:paraId="5E8021E9" w14:textId="77777777" w:rsidR="00ED38E0" w:rsidRPr="00ED38E0" w:rsidRDefault="00ED38E0" w:rsidP="00ED38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numpy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matplotlib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pyplot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calculate_blood_pressure</w:t>
      </w:r>
      <w:proofErr w:type="spellEnd"/>
    </w:p>
    <w:p w14:paraId="3C456937" w14:textId="77777777" w:rsidR="00764E87" w:rsidRPr="00345469" w:rsidRDefault="00764E87" w:rsidP="00764E87"/>
    <w:p w14:paraId="4DE249DB" w14:textId="77777777" w:rsidR="00764E87" w:rsidRDefault="00764E87" w:rsidP="00764E87">
      <w:r w:rsidRPr="00345469">
        <w:t>`</w:t>
      </w:r>
      <w:proofErr w:type="spellStart"/>
      <w:r w:rsidRPr="00345469">
        <w:t>numpy</w:t>
      </w:r>
      <w:proofErr w:type="spellEnd"/>
      <w:r w:rsidRPr="00345469">
        <w:t xml:space="preserve">` </w:t>
      </w:r>
      <w:r>
        <w:t>-- для числових обчислень</w:t>
      </w:r>
    </w:p>
    <w:p w14:paraId="7D383F74" w14:textId="77777777" w:rsidR="00764E87" w:rsidRDefault="00764E87" w:rsidP="00764E87">
      <w:r w:rsidRPr="00345469">
        <w:t>`</w:t>
      </w:r>
      <w:proofErr w:type="spellStart"/>
      <w:r>
        <w:t>matplotlib</w:t>
      </w:r>
      <w:proofErr w:type="spellEnd"/>
      <w:r w:rsidRPr="00345469">
        <w:t>`</w:t>
      </w:r>
      <w:r>
        <w:t xml:space="preserve"> --</w:t>
      </w:r>
      <w:r w:rsidRPr="00345469">
        <w:t xml:space="preserve"> для </w:t>
      </w:r>
      <w:r>
        <w:t>створення графічного інтерфейсу</w:t>
      </w:r>
    </w:p>
    <w:p w14:paraId="71E750BB" w14:textId="56F5D1A7" w:rsidR="00764E87" w:rsidRPr="00ED38E0" w:rsidRDefault="00764E87" w:rsidP="00764E87">
      <w:r w:rsidRPr="00345469">
        <w:t>`</w:t>
      </w:r>
      <w:proofErr w:type="spellStart"/>
      <w:r>
        <w:t>main</w:t>
      </w:r>
      <w:proofErr w:type="spellEnd"/>
      <w:r w:rsidRPr="00345469">
        <w:t>`</w:t>
      </w:r>
      <w:r>
        <w:t xml:space="preserve"> --</w:t>
      </w:r>
      <w:r w:rsidRPr="00345469">
        <w:t xml:space="preserve"> </w:t>
      </w:r>
      <w:r>
        <w:t xml:space="preserve">це власний файл </w:t>
      </w:r>
      <w:r w:rsidRPr="00ED38E0">
        <w:t>(</w:t>
      </w:r>
      <w:r>
        <w:rPr>
          <w:lang w:val="en-US"/>
        </w:rPr>
        <w:t>main</w:t>
      </w:r>
      <w:r w:rsidRPr="00ED38E0">
        <w:t>.</w:t>
      </w:r>
      <w:proofErr w:type="spellStart"/>
      <w:r>
        <w:rPr>
          <w:lang w:val="en-US"/>
        </w:rPr>
        <w:t>py</w:t>
      </w:r>
      <w:proofErr w:type="spellEnd"/>
      <w:r w:rsidRPr="00ED38E0">
        <w:t>)</w:t>
      </w:r>
      <w:r>
        <w:t xml:space="preserve">, це для отримання функції </w:t>
      </w:r>
      <w:r w:rsidR="00ED38E0" w:rsidRPr="00ED38E0">
        <w:t>з нього</w:t>
      </w:r>
    </w:p>
    <w:p w14:paraId="5210FF0F" w14:textId="77777777" w:rsidR="00764E87" w:rsidRPr="00345469" w:rsidRDefault="00764E87" w:rsidP="00764E87"/>
    <w:p w14:paraId="7115B64B" w14:textId="77777777" w:rsidR="00764E87" w:rsidRDefault="00764E87" w:rsidP="00764E87"/>
    <w:p w14:paraId="68FF3EE6" w14:textId="77777777" w:rsidR="00764E87" w:rsidRPr="00345469" w:rsidRDefault="00764E87" w:rsidP="00764E87"/>
    <w:p w14:paraId="231CEDE0" w14:textId="77777777" w:rsidR="00764E87" w:rsidRPr="00345469" w:rsidRDefault="00764E87" w:rsidP="00764E87">
      <w:r w:rsidRPr="00764E87">
        <w:t>Встановлення початкових умов</w:t>
      </w:r>
    </w:p>
    <w:p w14:paraId="27DE6891" w14:textId="77777777" w:rsidR="00764E87" w:rsidRPr="00ED38E0" w:rsidRDefault="00764E87" w:rsidP="00764E87">
      <w:pPr>
        <w:pStyle w:val="HTML"/>
        <w:shd w:val="clear" w:color="auto" w:fill="1E1F22"/>
        <w:rPr>
          <w:color w:val="BCBEC4"/>
          <w:lang w:val="uk-UA"/>
        </w:rPr>
      </w:pPr>
      <w:proofErr w:type="gramStart"/>
      <w:r>
        <w:rPr>
          <w:color w:val="BCBEC4"/>
        </w:rPr>
        <w:t>np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random</w:t>
      </w:r>
      <w:proofErr w:type="gramEnd"/>
      <w:r w:rsidRPr="00ED38E0">
        <w:rPr>
          <w:color w:val="BCBEC4"/>
          <w:lang w:val="uk-UA"/>
        </w:rPr>
        <w:t>.</w:t>
      </w:r>
      <w:r>
        <w:rPr>
          <w:color w:val="BCBEC4"/>
        </w:rPr>
        <w:t>seed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seed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2024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>
        <w:rPr>
          <w:color w:val="BCBEC4"/>
        </w:rPr>
        <w:t>USE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NOISE</w:t>
      </w:r>
      <w:r w:rsidRPr="00ED38E0">
        <w:rPr>
          <w:color w:val="BCBEC4"/>
          <w:lang w:val="uk-UA"/>
        </w:rPr>
        <w:t xml:space="preserve"> = </w:t>
      </w:r>
      <w:r w:rsidRPr="00ED38E0">
        <w:rPr>
          <w:color w:val="2AACB8"/>
          <w:lang w:val="uk-UA"/>
        </w:rPr>
        <w:t xml:space="preserve">1  </w:t>
      </w:r>
      <w:r w:rsidRPr="00ED38E0">
        <w:rPr>
          <w:color w:val="7A7E85"/>
          <w:lang w:val="uk-UA"/>
        </w:rPr>
        <w:t># 1 = використання шуму, 0 = відсутність шуму</w:t>
      </w:r>
    </w:p>
    <w:p w14:paraId="1A5E5360" w14:textId="77777777" w:rsidR="00764E87" w:rsidRPr="00345469" w:rsidRDefault="00764E87" w:rsidP="00764E87"/>
    <w:p w14:paraId="2FB15567" w14:textId="77777777" w:rsidR="00764E87" w:rsidRDefault="00764E87" w:rsidP="00764E87">
      <w:r>
        <w:t>Цей блок встановлює початкове значення для генератора випадкових чисел, щоб результати були відтворюваними, та визначає, чи буде використовуватися шум у даних.</w:t>
      </w:r>
    </w:p>
    <w:p w14:paraId="41262DDB" w14:textId="77777777" w:rsidR="000E6394" w:rsidRDefault="000E6394" w:rsidP="00764E87"/>
    <w:p w14:paraId="70B9F170" w14:textId="77777777" w:rsidR="00764E87" w:rsidRDefault="00764E87" w:rsidP="00764E87"/>
    <w:p w14:paraId="28704F73" w14:textId="77777777" w:rsidR="00764E87" w:rsidRDefault="00764E87" w:rsidP="00764E87"/>
    <w:p w14:paraId="77A4A8B2" w14:textId="77777777" w:rsidR="00764E87" w:rsidRDefault="00764E87" w:rsidP="00764E87">
      <w:r w:rsidRPr="00764E87">
        <w:t>Генерація даних</w:t>
      </w:r>
    </w:p>
    <w:p w14:paraId="02E89E2B" w14:textId="77777777" w:rsidR="00764E87" w:rsidRPr="00ED38E0" w:rsidRDefault="00764E87" w:rsidP="00764E87">
      <w:pPr>
        <w:pStyle w:val="HTML"/>
        <w:shd w:val="clear" w:color="auto" w:fill="1E1F22"/>
        <w:rPr>
          <w:color w:val="BCBEC4"/>
          <w:lang w:val="uk-UA"/>
        </w:rPr>
      </w:pPr>
      <w:r w:rsidRPr="00ED38E0">
        <w:rPr>
          <w:color w:val="7A7E85"/>
          <w:lang w:val="uk-UA"/>
        </w:rPr>
        <w:t># Визначення часового проміжку</w:t>
      </w:r>
      <w:r w:rsidRPr="00ED38E0">
        <w:rPr>
          <w:color w:val="7A7E85"/>
          <w:lang w:val="uk-UA"/>
        </w:rPr>
        <w:br/>
      </w:r>
      <w:r>
        <w:rPr>
          <w:color w:val="BCBEC4"/>
        </w:rPr>
        <w:t>num</w:t>
      </w:r>
      <w:r w:rsidRPr="00ED38E0">
        <w:rPr>
          <w:color w:val="BCBEC4"/>
          <w:lang w:val="uk-UA"/>
        </w:rPr>
        <w:t xml:space="preserve"> = </w:t>
      </w:r>
      <w:r w:rsidRPr="00ED38E0">
        <w:rPr>
          <w:color w:val="2AACB8"/>
          <w:lang w:val="uk-UA"/>
        </w:rPr>
        <w:t>100</w:t>
      </w:r>
      <w:r w:rsidRPr="00ED38E0">
        <w:rPr>
          <w:color w:val="2AACB8"/>
          <w:lang w:val="uk-UA"/>
        </w:rPr>
        <w:br/>
      </w:r>
      <w:r>
        <w:rPr>
          <w:color w:val="BCBEC4"/>
        </w:rPr>
        <w:t>time</w:t>
      </w:r>
      <w:r w:rsidRPr="00ED38E0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linspace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AA4926"/>
        </w:rPr>
        <w:t>start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0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stop</w:t>
      </w:r>
      <w:r w:rsidRPr="00ED38E0">
        <w:rPr>
          <w:color w:val="BCBEC4"/>
          <w:lang w:val="uk-UA"/>
        </w:rPr>
        <w:t>=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num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num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r w:rsidRPr="00ED38E0">
        <w:rPr>
          <w:color w:val="7A7E85"/>
          <w:lang w:val="uk-UA"/>
        </w:rPr>
        <w:t># Зміна систолічного тиску з часом + шум</w:t>
      </w:r>
      <w:r w:rsidRPr="00ED38E0">
        <w:rPr>
          <w:color w:val="7A7E85"/>
          <w:lang w:val="uk-UA"/>
        </w:rPr>
        <w:br/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 xml:space="preserve"> = (</w:t>
      </w:r>
      <w:r w:rsidRPr="00ED38E0">
        <w:rPr>
          <w:color w:val="2AACB8"/>
          <w:lang w:val="uk-UA"/>
        </w:rPr>
        <w:t xml:space="preserve">180 </w:t>
      </w:r>
      <w:r w:rsidRPr="00ED38E0">
        <w:rPr>
          <w:color w:val="BCBEC4"/>
          <w:lang w:val="uk-UA"/>
        </w:rPr>
        <w:t xml:space="preserve">- </w:t>
      </w:r>
      <w:r w:rsidRPr="00ED38E0">
        <w:rPr>
          <w:color w:val="2AACB8"/>
          <w:lang w:val="uk-UA"/>
        </w:rPr>
        <w:t>80</w:t>
      </w:r>
      <w:r w:rsidRPr="00ED38E0">
        <w:rPr>
          <w:color w:val="BCBEC4"/>
          <w:lang w:val="uk-UA"/>
        </w:rPr>
        <w:t xml:space="preserve">) * </w:t>
      </w:r>
      <w:r w:rsidRPr="00ED38E0">
        <w:rPr>
          <w:color w:val="2AACB8"/>
          <w:lang w:val="uk-UA"/>
        </w:rPr>
        <w:t xml:space="preserve">0.8 </w:t>
      </w:r>
      <w:r w:rsidRPr="00ED38E0">
        <w:rPr>
          <w:color w:val="BCBEC4"/>
          <w:lang w:val="uk-UA"/>
        </w:rPr>
        <w:t xml:space="preserve">* </w:t>
      </w:r>
      <w:r>
        <w:rPr>
          <w:color w:val="BCBEC4"/>
        </w:rPr>
        <w:t>time</w:t>
      </w:r>
      <w:r w:rsidRPr="00ED38E0">
        <w:rPr>
          <w:color w:val="BCBEC4"/>
          <w:lang w:val="uk-UA"/>
        </w:rPr>
        <w:t xml:space="preserve"> + </w:t>
      </w:r>
      <w:r w:rsidRPr="00ED38E0">
        <w:rPr>
          <w:color w:val="2AACB8"/>
          <w:lang w:val="uk-UA"/>
        </w:rPr>
        <w:t xml:space="preserve">90 </w:t>
      </w:r>
      <w:r w:rsidRPr="00ED38E0">
        <w:rPr>
          <w:color w:val="BCBEC4"/>
          <w:lang w:val="uk-UA"/>
        </w:rPr>
        <w:t xml:space="preserve">+ </w:t>
      </w:r>
      <w:r w:rsidRPr="00ED38E0">
        <w:rPr>
          <w:color w:val="2AACB8"/>
          <w:lang w:val="uk-UA"/>
        </w:rPr>
        <w:t xml:space="preserve">3 </w:t>
      </w:r>
      <w:r w:rsidRPr="00ED38E0">
        <w:rPr>
          <w:color w:val="BCBEC4"/>
          <w:lang w:val="uk-UA"/>
        </w:rPr>
        <w:t xml:space="preserve">* </w:t>
      </w:r>
      <w:r>
        <w:rPr>
          <w:color w:val="BCBEC4"/>
        </w:rPr>
        <w:t>np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random</w:t>
      </w:r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randn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num</w:t>
      </w:r>
      <w:r w:rsidRPr="00ED38E0">
        <w:rPr>
          <w:color w:val="BCBEC4"/>
          <w:lang w:val="uk-UA"/>
        </w:rPr>
        <w:t xml:space="preserve">) * </w:t>
      </w:r>
      <w:r>
        <w:rPr>
          <w:color w:val="BCBEC4"/>
        </w:rPr>
        <w:t>USE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NOISE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r w:rsidRPr="00ED38E0">
        <w:rPr>
          <w:color w:val="7A7E85"/>
          <w:lang w:val="uk-UA"/>
        </w:rPr>
        <w:t># Зміна діастолічного тиску з часом + шум</w:t>
      </w:r>
      <w:r w:rsidRPr="00ED38E0">
        <w:rPr>
          <w:color w:val="7A7E85"/>
          <w:lang w:val="uk-UA"/>
        </w:rPr>
        <w:br/>
      </w:r>
      <w:r>
        <w:rPr>
          <w:color w:val="BCBEC4"/>
        </w:rPr>
        <w:lastRenderedPageBreak/>
        <w:t>diastolic</w:t>
      </w:r>
      <w:r w:rsidRPr="00ED38E0">
        <w:rPr>
          <w:color w:val="BCBEC4"/>
          <w:lang w:val="uk-UA"/>
        </w:rPr>
        <w:t xml:space="preserve"> = (</w:t>
      </w:r>
      <w:r w:rsidRPr="00ED38E0">
        <w:rPr>
          <w:color w:val="2AACB8"/>
          <w:lang w:val="uk-UA"/>
        </w:rPr>
        <w:t xml:space="preserve">120 </w:t>
      </w:r>
      <w:r w:rsidRPr="00ED38E0">
        <w:rPr>
          <w:color w:val="BCBEC4"/>
          <w:lang w:val="uk-UA"/>
        </w:rPr>
        <w:t xml:space="preserve">- </w:t>
      </w:r>
      <w:r w:rsidRPr="00ED38E0">
        <w:rPr>
          <w:color w:val="2AACB8"/>
          <w:lang w:val="uk-UA"/>
        </w:rPr>
        <w:t>50</w:t>
      </w:r>
      <w:r w:rsidRPr="00ED38E0">
        <w:rPr>
          <w:color w:val="BCBEC4"/>
          <w:lang w:val="uk-UA"/>
        </w:rPr>
        <w:t xml:space="preserve">) * </w:t>
      </w:r>
      <w:r w:rsidRPr="00ED38E0">
        <w:rPr>
          <w:color w:val="2AACB8"/>
          <w:lang w:val="uk-UA"/>
        </w:rPr>
        <w:t xml:space="preserve">0.8 </w:t>
      </w:r>
      <w:r w:rsidRPr="00ED38E0">
        <w:rPr>
          <w:color w:val="BCBEC4"/>
          <w:lang w:val="uk-UA"/>
        </w:rPr>
        <w:t xml:space="preserve">* </w:t>
      </w:r>
      <w:r>
        <w:rPr>
          <w:color w:val="BCBEC4"/>
        </w:rPr>
        <w:t>time</w:t>
      </w:r>
      <w:r w:rsidRPr="00ED38E0">
        <w:rPr>
          <w:color w:val="BCBEC4"/>
          <w:lang w:val="uk-UA"/>
        </w:rPr>
        <w:t xml:space="preserve"> + </w:t>
      </w:r>
      <w:r w:rsidRPr="00ED38E0">
        <w:rPr>
          <w:color w:val="2AACB8"/>
          <w:lang w:val="uk-UA"/>
        </w:rPr>
        <w:t xml:space="preserve">60 </w:t>
      </w:r>
      <w:r w:rsidRPr="00ED38E0">
        <w:rPr>
          <w:color w:val="BCBEC4"/>
          <w:lang w:val="uk-UA"/>
        </w:rPr>
        <w:t xml:space="preserve">+ </w:t>
      </w:r>
      <w:r w:rsidRPr="00ED38E0">
        <w:rPr>
          <w:color w:val="2AACB8"/>
          <w:lang w:val="uk-UA"/>
        </w:rPr>
        <w:t xml:space="preserve">2 </w:t>
      </w:r>
      <w:r w:rsidRPr="00ED38E0">
        <w:rPr>
          <w:color w:val="BCBEC4"/>
          <w:lang w:val="uk-UA"/>
        </w:rPr>
        <w:t xml:space="preserve">* </w:t>
      </w:r>
      <w:r>
        <w:rPr>
          <w:color w:val="BCBEC4"/>
        </w:rPr>
        <w:t>np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random</w:t>
      </w:r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randn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num</w:t>
      </w:r>
      <w:r w:rsidRPr="00ED38E0">
        <w:rPr>
          <w:color w:val="BCBEC4"/>
          <w:lang w:val="uk-UA"/>
        </w:rPr>
        <w:t xml:space="preserve">) * </w:t>
      </w:r>
      <w:r>
        <w:rPr>
          <w:color w:val="BCBEC4"/>
        </w:rPr>
        <w:t>USE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NOISE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r w:rsidRPr="00ED38E0">
        <w:rPr>
          <w:color w:val="7A7E85"/>
          <w:lang w:val="uk-UA"/>
        </w:rPr>
        <w:t># Зміна пульсу з часом + шум</w:t>
      </w:r>
      <w:r w:rsidRPr="00ED38E0">
        <w:rPr>
          <w:color w:val="7A7E85"/>
          <w:lang w:val="uk-UA"/>
        </w:rPr>
        <w:br/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 xml:space="preserve"> = (</w:t>
      </w:r>
      <w:r w:rsidRPr="00ED38E0">
        <w:rPr>
          <w:color w:val="2AACB8"/>
          <w:lang w:val="uk-UA"/>
        </w:rPr>
        <w:t xml:space="preserve">180 </w:t>
      </w:r>
      <w:r w:rsidRPr="00ED38E0">
        <w:rPr>
          <w:color w:val="BCBEC4"/>
          <w:lang w:val="uk-UA"/>
        </w:rPr>
        <w:t xml:space="preserve">- </w:t>
      </w:r>
      <w:r w:rsidRPr="00ED38E0">
        <w:rPr>
          <w:color w:val="2AACB8"/>
          <w:lang w:val="uk-UA"/>
        </w:rPr>
        <w:t>40</w:t>
      </w:r>
      <w:r w:rsidRPr="00ED38E0">
        <w:rPr>
          <w:color w:val="BCBEC4"/>
          <w:lang w:val="uk-UA"/>
        </w:rPr>
        <w:t xml:space="preserve">) * </w:t>
      </w:r>
      <w:r w:rsidRPr="00ED38E0">
        <w:rPr>
          <w:color w:val="2AACB8"/>
          <w:lang w:val="uk-UA"/>
        </w:rPr>
        <w:t xml:space="preserve">0.8 </w:t>
      </w:r>
      <w:r w:rsidRPr="00ED38E0">
        <w:rPr>
          <w:color w:val="BCBEC4"/>
          <w:lang w:val="uk-UA"/>
        </w:rPr>
        <w:t xml:space="preserve">* </w:t>
      </w:r>
      <w:r>
        <w:rPr>
          <w:color w:val="BCBEC4"/>
        </w:rPr>
        <w:t>time</w:t>
      </w:r>
      <w:r w:rsidRPr="00ED38E0">
        <w:rPr>
          <w:color w:val="BCBEC4"/>
          <w:lang w:val="uk-UA"/>
        </w:rPr>
        <w:t xml:space="preserve"> + </w:t>
      </w:r>
      <w:r w:rsidRPr="00ED38E0">
        <w:rPr>
          <w:color w:val="2AACB8"/>
          <w:lang w:val="uk-UA"/>
        </w:rPr>
        <w:t xml:space="preserve">50 </w:t>
      </w:r>
      <w:r w:rsidRPr="00ED38E0">
        <w:rPr>
          <w:color w:val="BCBEC4"/>
          <w:lang w:val="uk-UA"/>
        </w:rPr>
        <w:t xml:space="preserve">+ </w:t>
      </w:r>
      <w:r w:rsidRPr="00ED38E0">
        <w:rPr>
          <w:color w:val="2AACB8"/>
          <w:lang w:val="uk-UA"/>
        </w:rPr>
        <w:t xml:space="preserve">3 </w:t>
      </w:r>
      <w:r w:rsidRPr="00ED38E0">
        <w:rPr>
          <w:color w:val="BCBEC4"/>
          <w:lang w:val="uk-UA"/>
        </w:rPr>
        <w:t xml:space="preserve">* </w:t>
      </w:r>
      <w:r>
        <w:rPr>
          <w:color w:val="BCBEC4"/>
        </w:rPr>
        <w:t>np</w:t>
      </w:r>
      <w:r w:rsidRPr="00ED38E0">
        <w:rPr>
          <w:color w:val="BCBEC4"/>
          <w:lang w:val="uk-UA"/>
        </w:rPr>
        <w:t>.</w:t>
      </w:r>
      <w:r>
        <w:rPr>
          <w:color w:val="BCBEC4"/>
        </w:rPr>
        <w:t>random</w:t>
      </w:r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randn</w:t>
      </w:r>
      <w:proofErr w:type="spellEnd"/>
      <w:r w:rsidRPr="00ED38E0">
        <w:rPr>
          <w:color w:val="BCBEC4"/>
          <w:lang w:val="uk-UA"/>
        </w:rPr>
        <w:t>(</w:t>
      </w:r>
      <w:r>
        <w:rPr>
          <w:color w:val="BCBEC4"/>
        </w:rPr>
        <w:t>num</w:t>
      </w:r>
      <w:r w:rsidRPr="00ED38E0">
        <w:rPr>
          <w:color w:val="BCBEC4"/>
          <w:lang w:val="uk-UA"/>
        </w:rPr>
        <w:t xml:space="preserve">) * </w:t>
      </w:r>
      <w:r>
        <w:rPr>
          <w:color w:val="BCBEC4"/>
        </w:rPr>
        <w:t>USE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NOISE</w:t>
      </w:r>
    </w:p>
    <w:p w14:paraId="31088182" w14:textId="77777777" w:rsidR="00764E87" w:rsidRDefault="00764E87" w:rsidP="00764E87"/>
    <w:p w14:paraId="2E5D2050" w14:textId="77777777" w:rsidR="00764E87" w:rsidRDefault="00764E87" w:rsidP="00764E87">
      <w:r>
        <w:t xml:space="preserve">Цей блок коду генерує дані для систолічного тиску, діастолічного тиску та пульсу. Значення змінюються з часом та включають шум, який моделюється випадковими числами з нормального розподілу, помноженими на </w:t>
      </w:r>
      <w:r>
        <w:rPr>
          <w:rStyle w:val="HTML1"/>
          <w:rFonts w:eastAsia="Calibri"/>
        </w:rPr>
        <w:t>USE_NOISE</w:t>
      </w:r>
      <w:r>
        <w:t>.</w:t>
      </w:r>
    </w:p>
    <w:p w14:paraId="45AD5D80" w14:textId="77777777" w:rsidR="00764E87" w:rsidRDefault="00764E87" w:rsidP="00764E87"/>
    <w:p w14:paraId="26E8D96F" w14:textId="77777777" w:rsidR="00764E87" w:rsidRDefault="00764E87" w:rsidP="00764E87"/>
    <w:p w14:paraId="4DEA3A4F" w14:textId="77777777" w:rsidR="00764E87" w:rsidRDefault="00764E87" w:rsidP="00764E87"/>
    <w:p w14:paraId="2DCBD160" w14:textId="77777777" w:rsidR="00764E87" w:rsidRDefault="00764E87" w:rsidP="00764E87">
      <w:r w:rsidRPr="00764E87">
        <w:t>Обчислення оцінки артеріального тиску</w:t>
      </w:r>
    </w:p>
    <w:p w14:paraId="7F2C2032" w14:textId="77777777" w:rsidR="00764E87" w:rsidRPr="00ED38E0" w:rsidRDefault="00764E87" w:rsidP="00764E87">
      <w:pPr>
        <w:pStyle w:val="HTML"/>
        <w:shd w:val="clear" w:color="auto" w:fill="1E1F22"/>
        <w:rPr>
          <w:color w:val="BCBEC4"/>
          <w:lang w:val="uk-UA"/>
        </w:rPr>
      </w:pPr>
      <w:r w:rsidRPr="00ED38E0">
        <w:rPr>
          <w:color w:val="7A7E85"/>
          <w:lang w:val="uk-UA"/>
        </w:rPr>
        <w:t># Обчислення оцінки артеріального тиску у часі</w:t>
      </w:r>
      <w:r w:rsidRPr="00ED38E0">
        <w:rPr>
          <w:color w:val="7A7E85"/>
          <w:lang w:val="uk-UA"/>
        </w:rPr>
        <w:br/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 xml:space="preserve"> = [</w:t>
      </w:r>
      <w:r>
        <w:rPr>
          <w:color w:val="BCBEC4"/>
        </w:rPr>
        <w:t>calculate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>(</w:t>
      </w:r>
      <w:r>
        <w:rPr>
          <w:color w:val="AA4926"/>
        </w:rPr>
        <w:t>systolic</w:t>
      </w:r>
      <w:r w:rsidRPr="00ED38E0">
        <w:rPr>
          <w:color w:val="AA4926"/>
          <w:lang w:val="uk-UA"/>
        </w:rPr>
        <w:t>_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>[</w:t>
      </w:r>
      <w:r>
        <w:rPr>
          <w:color w:val="BCBEC4"/>
        </w:rPr>
        <w:t>t</w:t>
      </w:r>
      <w:r w:rsidRPr="00ED38E0">
        <w:rPr>
          <w:color w:val="BCBEC4"/>
          <w:lang w:val="uk-UA"/>
        </w:rPr>
        <w:t>],</w:t>
      </w:r>
      <w:r w:rsidRPr="00ED38E0">
        <w:rPr>
          <w:color w:val="BCBEC4"/>
          <w:lang w:val="uk-UA"/>
        </w:rPr>
        <w:br/>
        <w:t xml:space="preserve">                                           </w:t>
      </w:r>
      <w:r>
        <w:rPr>
          <w:color w:val="AA4926"/>
        </w:rPr>
        <w:t>diastolic</w:t>
      </w:r>
      <w:r w:rsidRPr="00ED38E0">
        <w:rPr>
          <w:color w:val="AA4926"/>
          <w:lang w:val="uk-UA"/>
        </w:rPr>
        <w:t>_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>[</w:t>
      </w:r>
      <w:r>
        <w:rPr>
          <w:color w:val="BCBEC4"/>
        </w:rPr>
        <w:t>t</w:t>
      </w:r>
      <w:r w:rsidRPr="00ED38E0">
        <w:rPr>
          <w:color w:val="BCBEC4"/>
          <w:lang w:val="uk-UA"/>
        </w:rPr>
        <w:t>],</w:t>
      </w:r>
      <w:r w:rsidRPr="00ED38E0">
        <w:rPr>
          <w:color w:val="BCBEC4"/>
          <w:lang w:val="uk-UA"/>
        </w:rPr>
        <w:br/>
        <w:t xml:space="preserve">                                           </w:t>
      </w:r>
      <w:r>
        <w:rPr>
          <w:color w:val="AA4926"/>
        </w:rPr>
        <w:t>pulse</w:t>
      </w:r>
      <w:r w:rsidRPr="00ED38E0">
        <w:rPr>
          <w:color w:val="AA4926"/>
          <w:lang w:val="uk-UA"/>
        </w:rPr>
        <w:t>_</w:t>
      </w:r>
      <w:r>
        <w:rPr>
          <w:color w:val="AA4926"/>
        </w:rPr>
        <w:t>value</w:t>
      </w:r>
      <w:r w:rsidRPr="00ED38E0">
        <w:rPr>
          <w:color w:val="BCBEC4"/>
          <w:lang w:val="uk-UA"/>
        </w:rPr>
        <w:t>=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>[</w:t>
      </w:r>
      <w:r>
        <w:rPr>
          <w:color w:val="BCBEC4"/>
        </w:rPr>
        <w:t>t</w:t>
      </w:r>
      <w:r w:rsidRPr="00ED38E0">
        <w:rPr>
          <w:color w:val="BCBEC4"/>
          <w:lang w:val="uk-UA"/>
        </w:rPr>
        <w:t xml:space="preserve">]) </w:t>
      </w:r>
      <w:r>
        <w:rPr>
          <w:color w:val="CF8E6D"/>
        </w:rPr>
        <w:t>for</w:t>
      </w:r>
      <w:r w:rsidRPr="00ED38E0">
        <w:rPr>
          <w:color w:val="CF8E6D"/>
          <w:lang w:val="uk-UA"/>
        </w:rPr>
        <w:t xml:space="preserve"> </w:t>
      </w:r>
      <w:r>
        <w:rPr>
          <w:color w:val="BCBEC4"/>
        </w:rPr>
        <w:t>t</w:t>
      </w:r>
      <w:r w:rsidRPr="00ED38E0">
        <w:rPr>
          <w:color w:val="BCBEC4"/>
          <w:lang w:val="uk-UA"/>
        </w:rPr>
        <w:t xml:space="preserve"> </w:t>
      </w:r>
      <w:r>
        <w:rPr>
          <w:color w:val="CF8E6D"/>
        </w:rPr>
        <w:t>in</w:t>
      </w:r>
      <w:r w:rsidRPr="00ED38E0">
        <w:rPr>
          <w:color w:val="CF8E6D"/>
          <w:lang w:val="uk-UA"/>
        </w:rPr>
        <w:t xml:space="preserve"> </w:t>
      </w:r>
      <w:r>
        <w:rPr>
          <w:color w:val="8888C6"/>
        </w:rPr>
        <w:t>range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num</w:t>
      </w:r>
      <w:r w:rsidRPr="00ED38E0">
        <w:rPr>
          <w:color w:val="BCBEC4"/>
          <w:lang w:val="uk-UA"/>
        </w:rPr>
        <w:t>)]</w:t>
      </w:r>
    </w:p>
    <w:p w14:paraId="5ADC1393" w14:textId="77777777" w:rsidR="00764E87" w:rsidRDefault="00764E87" w:rsidP="00764E87"/>
    <w:p w14:paraId="47E7E085" w14:textId="2F78C9E9" w:rsidR="00764E87" w:rsidRDefault="00764E87" w:rsidP="00764E87">
      <w:r w:rsidRPr="00764E87">
        <w:t xml:space="preserve">Цей блок обчислює оцінку артеріального тиску для кожного моменту часу, використовуючи функцію </w:t>
      </w:r>
      <w:r w:rsidRPr="00ED38E0">
        <w:t>`</w:t>
      </w:r>
      <w:proofErr w:type="spellStart"/>
      <w:r w:rsidRPr="00764E87">
        <w:t>calculate_blood_pressure</w:t>
      </w:r>
      <w:proofErr w:type="spellEnd"/>
      <w:r w:rsidRPr="00ED38E0">
        <w:t>`</w:t>
      </w:r>
      <w:r w:rsidRPr="00764E87">
        <w:t xml:space="preserve"> та згенеровані дані для систолічного тиску, діастолічного тиску та пульсу.</w:t>
      </w:r>
    </w:p>
    <w:p w14:paraId="47E6CC1B" w14:textId="77777777" w:rsidR="00ED38E0" w:rsidRDefault="00ED38E0" w:rsidP="00764E87"/>
    <w:p w14:paraId="259D1A4C" w14:textId="77777777" w:rsidR="00764E87" w:rsidRDefault="00764E87" w:rsidP="00764E87"/>
    <w:p w14:paraId="17069022" w14:textId="77777777" w:rsidR="00764E87" w:rsidRDefault="00764E87" w:rsidP="00764E87"/>
    <w:p w14:paraId="71D41681" w14:textId="77777777" w:rsidR="00764E87" w:rsidRDefault="00764E87" w:rsidP="00764E87"/>
    <w:p w14:paraId="70704EDE" w14:textId="77777777" w:rsidR="00764E87" w:rsidRDefault="00764E87" w:rsidP="00764E87">
      <w:r w:rsidRPr="00764E87">
        <w:t>Відображення графіку</w:t>
      </w:r>
    </w:p>
    <w:p w14:paraId="1F8E8C2B" w14:textId="77777777" w:rsidR="00DB60E1" w:rsidRPr="00ED38E0" w:rsidRDefault="00DB60E1" w:rsidP="00DB60E1">
      <w:pPr>
        <w:pStyle w:val="HTML"/>
        <w:shd w:val="clear" w:color="auto" w:fill="1E1F22"/>
        <w:rPr>
          <w:color w:val="BCBEC4"/>
          <w:lang w:val="uk-UA"/>
        </w:rPr>
      </w:pPr>
      <w:r w:rsidRPr="00ED38E0">
        <w:rPr>
          <w:color w:val="7A7E85"/>
          <w:lang w:val="uk-UA"/>
        </w:rPr>
        <w:t># Відображення графіку</w:t>
      </w:r>
      <w:r w:rsidRPr="00ED38E0">
        <w:rPr>
          <w:color w:val="7A7E85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figure</w:t>
      </w:r>
      <w:r w:rsidRPr="00ED38E0">
        <w:rPr>
          <w:color w:val="BCBEC4"/>
          <w:lang w:val="uk-UA"/>
        </w:rPr>
        <w:t>(</w:t>
      </w:r>
      <w:proofErr w:type="spellStart"/>
      <w:r>
        <w:rPr>
          <w:color w:val="AA4926"/>
        </w:rPr>
        <w:t>figsize</w:t>
      </w:r>
      <w:proofErr w:type="spellEnd"/>
      <w:r w:rsidRPr="00ED38E0">
        <w:rPr>
          <w:color w:val="BCBEC4"/>
          <w:lang w:val="uk-UA"/>
        </w:rPr>
        <w:t>=(</w:t>
      </w:r>
      <w:r w:rsidRPr="00ED38E0">
        <w:rPr>
          <w:color w:val="2AACB8"/>
          <w:lang w:val="uk-UA"/>
        </w:rPr>
        <w:t>10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8</w:t>
      </w:r>
      <w:r w:rsidRPr="00ED38E0">
        <w:rPr>
          <w:color w:val="BCBEC4"/>
          <w:lang w:val="uk-UA"/>
        </w:rPr>
        <w:t>))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subplot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>5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systolic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color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"</w:t>
      </w:r>
      <w:r>
        <w:rPr>
          <w:color w:val="6AAB73"/>
        </w:rPr>
        <w:t>tab</w:t>
      </w:r>
      <w:r w:rsidRPr="00ED38E0">
        <w:rPr>
          <w:color w:val="6AAB73"/>
          <w:lang w:val="uk-UA"/>
        </w:rPr>
        <w:t>:</w:t>
      </w:r>
      <w:r>
        <w:rPr>
          <w:color w:val="6AAB73"/>
        </w:rPr>
        <w:t>blue</w:t>
      </w:r>
      <w:r w:rsidRPr="00ED38E0">
        <w:rPr>
          <w:color w:val="6AAB73"/>
          <w:lang w:val="uk-UA"/>
        </w:rPr>
        <w:t>"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ylabel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'Систолічний'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xticks</w:t>
      </w:r>
      <w:proofErr w:type="spellEnd"/>
      <w:r w:rsidRPr="00ED38E0">
        <w:rPr>
          <w:color w:val="BCBEC4"/>
          <w:lang w:val="uk-UA"/>
        </w:rPr>
        <w:t>([])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subplot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>5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2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diastolic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color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"</w:t>
      </w:r>
      <w:r>
        <w:rPr>
          <w:color w:val="6AAB73"/>
        </w:rPr>
        <w:t>tab</w:t>
      </w:r>
      <w:r w:rsidRPr="00ED38E0">
        <w:rPr>
          <w:color w:val="6AAB73"/>
          <w:lang w:val="uk-UA"/>
        </w:rPr>
        <w:t>:</w:t>
      </w:r>
      <w:r>
        <w:rPr>
          <w:color w:val="6AAB73"/>
        </w:rPr>
        <w:t>orange</w:t>
      </w:r>
      <w:r w:rsidRPr="00ED38E0">
        <w:rPr>
          <w:color w:val="6AAB73"/>
          <w:lang w:val="uk-UA"/>
        </w:rPr>
        <w:t>"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ylabel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'Діастолічний'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xticks</w:t>
      </w:r>
      <w:proofErr w:type="spellEnd"/>
      <w:r w:rsidRPr="00ED38E0">
        <w:rPr>
          <w:color w:val="BCBEC4"/>
          <w:lang w:val="uk-UA"/>
        </w:rPr>
        <w:t>([])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subplot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>5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3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pulse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color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"</w:t>
      </w:r>
      <w:r>
        <w:rPr>
          <w:color w:val="6AAB73"/>
        </w:rPr>
        <w:t>tab</w:t>
      </w:r>
      <w:r w:rsidRPr="00ED38E0">
        <w:rPr>
          <w:color w:val="6AAB73"/>
          <w:lang w:val="uk-UA"/>
        </w:rPr>
        <w:t>:</w:t>
      </w:r>
      <w:r>
        <w:rPr>
          <w:color w:val="6AAB73"/>
        </w:rPr>
        <w:t>green</w:t>
      </w:r>
      <w:r w:rsidRPr="00ED38E0">
        <w:rPr>
          <w:color w:val="6AAB73"/>
          <w:lang w:val="uk-UA"/>
        </w:rPr>
        <w:t>"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ylabel</w:t>
      </w:r>
      <w:proofErr w:type="spellEnd"/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'Пульс'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xticks</w:t>
      </w:r>
      <w:proofErr w:type="spellEnd"/>
      <w:r w:rsidRPr="00ED38E0">
        <w:rPr>
          <w:color w:val="BCBEC4"/>
          <w:lang w:val="uk-UA"/>
        </w:rPr>
        <w:t>([])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lastRenderedPageBreak/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subplot</w:t>
      </w:r>
      <w:r w:rsidRPr="00ED38E0">
        <w:rPr>
          <w:color w:val="BCBEC4"/>
          <w:lang w:val="uk-UA"/>
        </w:rPr>
        <w:t>(</w:t>
      </w:r>
      <w:r w:rsidRPr="00ED38E0">
        <w:rPr>
          <w:color w:val="2AACB8"/>
          <w:lang w:val="uk-UA"/>
        </w:rPr>
        <w:t>5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1</w:t>
      </w:r>
      <w:r w:rsidRPr="00ED38E0">
        <w:rPr>
          <w:color w:val="BCBEC4"/>
          <w:lang w:val="uk-UA"/>
        </w:rPr>
        <w:t>, (</w:t>
      </w:r>
      <w:r w:rsidRPr="00ED38E0">
        <w:rPr>
          <w:color w:val="2AACB8"/>
          <w:lang w:val="uk-UA"/>
        </w:rPr>
        <w:t>4</w:t>
      </w:r>
      <w:r w:rsidRPr="00ED38E0">
        <w:rPr>
          <w:color w:val="BCBEC4"/>
          <w:lang w:val="uk-UA"/>
        </w:rPr>
        <w:t xml:space="preserve">, </w:t>
      </w:r>
      <w:r w:rsidRPr="00ED38E0">
        <w:rPr>
          <w:color w:val="2AACB8"/>
          <w:lang w:val="uk-UA"/>
        </w:rPr>
        <w:t>5</w:t>
      </w:r>
      <w:r w:rsidRPr="00ED38E0">
        <w:rPr>
          <w:color w:val="BCBEC4"/>
          <w:lang w:val="uk-UA"/>
        </w:rPr>
        <w:t>))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ED38E0">
        <w:rPr>
          <w:color w:val="BCBEC4"/>
          <w:lang w:val="uk-UA"/>
        </w:rPr>
        <w:t>(</w:t>
      </w:r>
      <w:r>
        <w:rPr>
          <w:color w:val="BCBEC4"/>
        </w:rPr>
        <w:t>blood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pressure</w:t>
      </w:r>
      <w:r w:rsidRPr="00ED38E0">
        <w:rPr>
          <w:color w:val="BCBEC4"/>
          <w:lang w:val="uk-UA"/>
        </w:rPr>
        <w:t xml:space="preserve">, </w:t>
      </w:r>
      <w:r>
        <w:rPr>
          <w:color w:val="AA4926"/>
        </w:rPr>
        <w:t>color</w:t>
      </w:r>
      <w:r w:rsidRPr="00ED38E0">
        <w:rPr>
          <w:color w:val="BCBEC4"/>
          <w:lang w:val="uk-UA"/>
        </w:rPr>
        <w:t>=</w:t>
      </w:r>
      <w:r w:rsidRPr="00ED38E0">
        <w:rPr>
          <w:color w:val="6AAB73"/>
          <w:lang w:val="uk-UA"/>
        </w:rPr>
        <w:t>"</w:t>
      </w:r>
      <w:r>
        <w:rPr>
          <w:color w:val="6AAB73"/>
        </w:rPr>
        <w:t>tab</w:t>
      </w:r>
      <w:r w:rsidRPr="00ED38E0">
        <w:rPr>
          <w:color w:val="6AAB73"/>
          <w:lang w:val="uk-UA"/>
        </w:rPr>
        <w:t>:</w:t>
      </w:r>
      <w:r>
        <w:rPr>
          <w:color w:val="6AAB73"/>
        </w:rPr>
        <w:t>purple</w:t>
      </w:r>
      <w:r w:rsidRPr="00ED38E0">
        <w:rPr>
          <w:color w:val="6AAB73"/>
          <w:lang w:val="uk-UA"/>
        </w:rPr>
        <w:t>"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title</w:t>
      </w:r>
      <w:r w:rsidRPr="00ED38E0">
        <w:rPr>
          <w:color w:val="BCBEC4"/>
          <w:lang w:val="uk-UA"/>
        </w:rPr>
        <w:t>(</w:t>
      </w:r>
      <w:r w:rsidRPr="00ED38E0">
        <w:rPr>
          <w:color w:val="6AAB73"/>
          <w:lang w:val="uk-UA"/>
        </w:rPr>
        <w:t>'Оцінка артеріального тиску'</w:t>
      </w:r>
      <w:r w:rsidRPr="00ED38E0">
        <w:rPr>
          <w:color w:val="BCBEC4"/>
          <w:lang w:val="uk-UA"/>
        </w:rPr>
        <w:t>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proofErr w:type="spellStart"/>
      <w:r>
        <w:rPr>
          <w:color w:val="BCBEC4"/>
        </w:rPr>
        <w:t>xticks</w:t>
      </w:r>
      <w:proofErr w:type="spellEnd"/>
      <w:r w:rsidRPr="00ED38E0">
        <w:rPr>
          <w:color w:val="BCBEC4"/>
          <w:lang w:val="uk-UA"/>
        </w:rPr>
        <w:t>([])</w:t>
      </w:r>
      <w:r w:rsidRPr="00ED38E0">
        <w:rPr>
          <w:color w:val="BCBEC4"/>
          <w:lang w:val="uk-UA"/>
        </w:rPr>
        <w:br/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tight</w:t>
      </w:r>
      <w:r w:rsidRPr="00ED38E0">
        <w:rPr>
          <w:color w:val="BCBEC4"/>
          <w:lang w:val="uk-UA"/>
        </w:rPr>
        <w:t>_</w:t>
      </w:r>
      <w:r>
        <w:rPr>
          <w:color w:val="BCBEC4"/>
        </w:rPr>
        <w:t>layout</w:t>
      </w:r>
      <w:r w:rsidRPr="00ED38E0">
        <w:rPr>
          <w:color w:val="BCBEC4"/>
          <w:lang w:val="uk-UA"/>
        </w:rPr>
        <w:t>()</w:t>
      </w:r>
      <w:r w:rsidRPr="00ED38E0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ED38E0">
        <w:rPr>
          <w:color w:val="BCBEC4"/>
          <w:lang w:val="uk-UA"/>
        </w:rPr>
        <w:t>.</w:t>
      </w:r>
      <w:r>
        <w:rPr>
          <w:color w:val="BCBEC4"/>
        </w:rPr>
        <w:t>show</w:t>
      </w:r>
      <w:r w:rsidRPr="00ED38E0">
        <w:rPr>
          <w:color w:val="BCBEC4"/>
          <w:lang w:val="uk-UA"/>
        </w:rPr>
        <w:t>()</w:t>
      </w:r>
    </w:p>
    <w:p w14:paraId="3AA4084A" w14:textId="77777777" w:rsidR="00764E87" w:rsidRDefault="00764E87" w:rsidP="00764E87"/>
    <w:p w14:paraId="41DEE157" w14:textId="77777777" w:rsidR="00DB60E1" w:rsidRDefault="00DB60E1" w:rsidP="00DB60E1">
      <w:r>
        <w:t xml:space="preserve">Цей блок коду створює графік, що складається з чотирьох </w:t>
      </w:r>
      <w:proofErr w:type="spellStart"/>
      <w:r>
        <w:t>підграфіків</w:t>
      </w:r>
      <w:proofErr w:type="spellEnd"/>
      <w:r>
        <w:t>:</w:t>
      </w:r>
    </w:p>
    <w:p w14:paraId="1E779402" w14:textId="77777777" w:rsidR="00DB60E1" w:rsidRDefault="00DB60E1" w:rsidP="00DB60E1"/>
    <w:p w14:paraId="6C75DC8D" w14:textId="77777777" w:rsidR="00DB60E1" w:rsidRDefault="00DB60E1" w:rsidP="00DB60E1">
      <w:pPr>
        <w:pStyle w:val="a"/>
        <w:numPr>
          <w:ilvl w:val="0"/>
          <w:numId w:val="29"/>
        </w:numPr>
      </w:pPr>
      <w:r>
        <w:t>Систолічний тиск за часом.</w:t>
      </w:r>
    </w:p>
    <w:p w14:paraId="009B0689" w14:textId="77777777" w:rsidR="00DB60E1" w:rsidRDefault="00DB60E1" w:rsidP="00DB60E1">
      <w:pPr>
        <w:pStyle w:val="a"/>
        <w:numPr>
          <w:ilvl w:val="0"/>
          <w:numId w:val="29"/>
        </w:numPr>
      </w:pPr>
      <w:r>
        <w:t>Діастолічний тиск за часом.</w:t>
      </w:r>
    </w:p>
    <w:p w14:paraId="56566C3E" w14:textId="77777777" w:rsidR="00DB60E1" w:rsidRDefault="00DB60E1" w:rsidP="00DB60E1">
      <w:pPr>
        <w:pStyle w:val="a"/>
        <w:numPr>
          <w:ilvl w:val="0"/>
          <w:numId w:val="29"/>
        </w:numPr>
      </w:pPr>
      <w:r>
        <w:t>Пульс за часом.</w:t>
      </w:r>
    </w:p>
    <w:p w14:paraId="4C836263" w14:textId="77777777" w:rsidR="00DB60E1" w:rsidRDefault="00DB60E1" w:rsidP="00DB60E1">
      <w:pPr>
        <w:pStyle w:val="a"/>
        <w:numPr>
          <w:ilvl w:val="0"/>
          <w:numId w:val="29"/>
        </w:numPr>
      </w:pPr>
      <w:r>
        <w:t>Оцінка артеріального тиску за часом.</w:t>
      </w:r>
    </w:p>
    <w:p w14:paraId="6762496D" w14:textId="77777777" w:rsidR="00DB60E1" w:rsidRDefault="00DB60E1" w:rsidP="00DB60E1"/>
    <w:p w14:paraId="40A7D628" w14:textId="15C4F14E" w:rsidR="00DB60E1" w:rsidRDefault="00DB60E1" w:rsidP="00DB60E1">
      <w:r>
        <w:t xml:space="preserve">Використовуючи функцію </w:t>
      </w:r>
      <w:proofErr w:type="spellStart"/>
      <w:r>
        <w:t>plt.subplot</w:t>
      </w:r>
      <w:proofErr w:type="spellEnd"/>
      <w:r>
        <w:t xml:space="preserve">, кожен </w:t>
      </w:r>
      <w:proofErr w:type="spellStart"/>
      <w:r>
        <w:t>підграфік</w:t>
      </w:r>
      <w:proofErr w:type="spellEnd"/>
      <w:r>
        <w:t xml:space="preserve"> розташовується один під одним. А </w:t>
      </w:r>
      <w:proofErr w:type="spellStart"/>
      <w:r>
        <w:t>plt.show</w:t>
      </w:r>
      <w:proofErr w:type="spellEnd"/>
      <w:r>
        <w:t>() відображає графік.</w:t>
      </w:r>
    </w:p>
    <w:p w14:paraId="3F69E99E" w14:textId="77777777" w:rsidR="00ED38E0" w:rsidRDefault="00ED38E0" w:rsidP="00DB60E1"/>
    <w:p w14:paraId="4BA05DB4" w14:textId="77777777" w:rsidR="00ED38E0" w:rsidRPr="00ED38E0" w:rsidRDefault="00ED38E0" w:rsidP="00ED38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Plotting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membership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functions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systolic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diastolic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and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pulse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slide</w:t>
      </w:r>
      <w:proofErr w:type="spellEnd"/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4</w:t>
      </w:r>
      <w:r w:rsidRPr="00ED38E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np.linspace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np.linspace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140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np.linspace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190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systolic_low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low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systolic_normal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normal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systolic_high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high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diastolic_low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low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diastolic_normal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normal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diastolic_high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high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pulse_low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low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pulse_normal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normal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pulse_high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pulse_func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high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D38E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</w:p>
    <w:p w14:paraId="01CF842B" w14:textId="5D3439A6" w:rsidR="00DB60E1" w:rsidRDefault="00DB60E1" w:rsidP="00DB60E1"/>
    <w:p w14:paraId="37947AAF" w14:textId="596842EE" w:rsidR="00ED38E0" w:rsidRDefault="00ED38E0" w:rsidP="00DB60E1">
      <w:r>
        <w:rPr>
          <w:lang w:val="ru-RU"/>
        </w:rPr>
        <w:t xml:space="preserve">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блоц</w:t>
      </w:r>
      <w:proofErr w:type="spellEnd"/>
      <w:r>
        <w:t xml:space="preserve">і йде генерація значень </w:t>
      </w:r>
      <w:proofErr w:type="gramStart"/>
      <w:r>
        <w:t>для показу</w:t>
      </w:r>
      <w:proofErr w:type="gramEnd"/>
      <w:r>
        <w:t xml:space="preserve"> значень в функціях належності.</w:t>
      </w:r>
    </w:p>
    <w:p w14:paraId="2B159F52" w14:textId="77777777" w:rsidR="00ED38E0" w:rsidRPr="00ED38E0" w:rsidRDefault="00ED38E0" w:rsidP="00ED38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plt.figure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plt.subplot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systolic_low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Low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tab:blue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systolic_normal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Normal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tab:green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x_systolic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systolic_high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High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tab:red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plt.axhline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black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linewidth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plt.title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'Систолічний тиск'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plt.xlabel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'Значення'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plt.ylabel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'Належність'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>plt.legend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plt.xlim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180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plt.subplot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diastolic_low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Low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tab:blue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diastolic_normal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Normal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tab:green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x_diastolic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diastolic_high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High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tab:red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plt.axhline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black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linewidth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plt.title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'Діастолічний тиск'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plt.xlabel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'Значення'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plt.ylabel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'Належність'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plt.legend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plt.xlim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120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plt.subplot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pulse_low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Low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tab:blue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pulse_normal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Normal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tab:green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plt.plot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x_pulse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pulse_high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High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tab:red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plt.axhline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black</w:t>
      </w:r>
      <w:proofErr w:type="spellEnd"/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D38E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linewidth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plt.title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'Пульс'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plt.xlabel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'Значення'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plt.ylabel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'Належність'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plt.legend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plt.xlim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D38E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180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plt.tight_layout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plt.show</w:t>
      </w:r>
      <w:proofErr w:type="spellEnd"/>
      <w:r w:rsidRPr="00ED38E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14:paraId="0FDC8CEA" w14:textId="2C4CF46E" w:rsidR="00ED38E0" w:rsidRPr="00ED38E0" w:rsidRDefault="00ED38E0" w:rsidP="00DB60E1">
      <w:r>
        <w:t>Цей блок коду створює графік</w:t>
      </w:r>
      <w:r>
        <w:t>и функцій належності для кожного нашого параметру.</w:t>
      </w:r>
    </w:p>
    <w:sectPr w:rsidR="00ED38E0" w:rsidRPr="00ED38E0" w:rsidSect="0090516E">
      <w:headerReference w:type="default" r:id="rId8"/>
      <w:pgSz w:w="11906" w:h="16838" w:code="9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3853" w14:textId="77777777" w:rsidR="003743B7" w:rsidRDefault="003743B7" w:rsidP="00184F49">
      <w:pPr>
        <w:spacing w:line="240" w:lineRule="auto"/>
      </w:pPr>
      <w:r>
        <w:separator/>
      </w:r>
    </w:p>
  </w:endnote>
  <w:endnote w:type="continuationSeparator" w:id="0">
    <w:p w14:paraId="269543EF" w14:textId="77777777" w:rsidR="003743B7" w:rsidRDefault="003743B7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A2A6" w14:textId="77777777" w:rsidR="003743B7" w:rsidRDefault="003743B7" w:rsidP="00184F49">
      <w:pPr>
        <w:spacing w:line="240" w:lineRule="auto"/>
      </w:pPr>
      <w:r>
        <w:separator/>
      </w:r>
    </w:p>
  </w:footnote>
  <w:footnote w:type="continuationSeparator" w:id="0">
    <w:p w14:paraId="0A4DA9DB" w14:textId="77777777" w:rsidR="003743B7" w:rsidRDefault="003743B7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80F5" w14:textId="77777777"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60E1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01655"/>
    <w:multiLevelType w:val="multilevel"/>
    <w:tmpl w:val="C55279D6"/>
    <w:numStyleLink w:val="Appendices"/>
  </w:abstractNum>
  <w:abstractNum w:abstractNumId="7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07A464C"/>
    <w:multiLevelType w:val="multilevel"/>
    <w:tmpl w:val="C55279D6"/>
    <w:numStyleLink w:val="Appendices"/>
  </w:abstractNum>
  <w:abstractNum w:abstractNumId="1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498B277E"/>
    <w:multiLevelType w:val="multilevel"/>
    <w:tmpl w:val="419C7CF6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5A44AE3"/>
    <w:multiLevelType w:val="multilevel"/>
    <w:tmpl w:val="C55279D6"/>
    <w:numStyleLink w:val="Appendices"/>
  </w:abstractNum>
  <w:abstractNum w:abstractNumId="15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571EC0"/>
    <w:multiLevelType w:val="hybridMultilevel"/>
    <w:tmpl w:val="9BC8B082"/>
    <w:lvl w:ilvl="0" w:tplc="F9E80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E13CD8"/>
    <w:multiLevelType w:val="hybridMultilevel"/>
    <w:tmpl w:val="B060F442"/>
    <w:lvl w:ilvl="0" w:tplc="5038CB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4"/>
  </w:num>
  <w:num w:numId="5">
    <w:abstractNumId w:val="20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0"/>
  </w:num>
  <w:num w:numId="19">
    <w:abstractNumId w:val="13"/>
  </w:num>
  <w:num w:numId="20">
    <w:abstractNumId w:val="5"/>
  </w:num>
  <w:num w:numId="21">
    <w:abstractNumId w:val="17"/>
    <w:lvlOverride w:ilvl="0">
      <w:startOverride w:val="1"/>
    </w:lvlOverride>
  </w:num>
  <w:num w:numId="22">
    <w:abstractNumId w:val="1"/>
  </w:num>
  <w:num w:numId="23">
    <w:abstractNumId w:val="14"/>
  </w:num>
  <w:num w:numId="24">
    <w:abstractNumId w:val="6"/>
  </w:num>
  <w:num w:numId="25">
    <w:abstractNumId w:val="9"/>
  </w:num>
  <w:num w:numId="26">
    <w:abstractNumId w:val="17"/>
    <w:lvlOverride w:ilvl="0">
      <w:startOverride w:val="1"/>
    </w:lvlOverride>
  </w:num>
  <w:num w:numId="27">
    <w:abstractNumId w:val="1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96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2FBF"/>
    <w:rsid w:val="00066324"/>
    <w:rsid w:val="00070C12"/>
    <w:rsid w:val="00076BC0"/>
    <w:rsid w:val="000825F2"/>
    <w:rsid w:val="00085220"/>
    <w:rsid w:val="00086EC1"/>
    <w:rsid w:val="00087E1F"/>
    <w:rsid w:val="0009042D"/>
    <w:rsid w:val="00090BB2"/>
    <w:rsid w:val="0009103E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39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51B3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673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D4B08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45469"/>
    <w:rsid w:val="003517EC"/>
    <w:rsid w:val="00353BB1"/>
    <w:rsid w:val="0035476A"/>
    <w:rsid w:val="00361FAC"/>
    <w:rsid w:val="003743B7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38BA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4F1B"/>
    <w:rsid w:val="00497C26"/>
    <w:rsid w:val="004B0000"/>
    <w:rsid w:val="004B622E"/>
    <w:rsid w:val="004C48B2"/>
    <w:rsid w:val="004C594A"/>
    <w:rsid w:val="004C683F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8E9"/>
    <w:rsid w:val="005972B8"/>
    <w:rsid w:val="005A0021"/>
    <w:rsid w:val="005A6094"/>
    <w:rsid w:val="005B4755"/>
    <w:rsid w:val="005B6557"/>
    <w:rsid w:val="005B6F8E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7870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64E87"/>
    <w:rsid w:val="00775007"/>
    <w:rsid w:val="00780740"/>
    <w:rsid w:val="007858F5"/>
    <w:rsid w:val="007940A9"/>
    <w:rsid w:val="007964AF"/>
    <w:rsid w:val="007A401B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1B8E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516E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53CC0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7DF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E3848"/>
    <w:rsid w:val="009E72B7"/>
    <w:rsid w:val="00A01894"/>
    <w:rsid w:val="00A049DE"/>
    <w:rsid w:val="00A05E6C"/>
    <w:rsid w:val="00A153B6"/>
    <w:rsid w:val="00A1681A"/>
    <w:rsid w:val="00A3262F"/>
    <w:rsid w:val="00A34891"/>
    <w:rsid w:val="00A355C1"/>
    <w:rsid w:val="00A36103"/>
    <w:rsid w:val="00A37520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E36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369F"/>
    <w:rsid w:val="00B87749"/>
    <w:rsid w:val="00BA138C"/>
    <w:rsid w:val="00BA2886"/>
    <w:rsid w:val="00BA44D3"/>
    <w:rsid w:val="00BB00E7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0BB5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3C03"/>
    <w:rsid w:val="00C654AE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13010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3966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1D5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B60E1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505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38E0"/>
    <w:rsid w:val="00ED6E73"/>
    <w:rsid w:val="00EE1B1B"/>
    <w:rsid w:val="00EE41A9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0922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71715"/>
  <w15:chartTrackingRefBased/>
  <w15:docId w15:val="{DC371A94-26DD-4CD2-A441-7567D0F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0922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38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617870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next w:val="a0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09103E"/>
    <w:pPr>
      <w:tabs>
        <w:tab w:val="center" w:pos="5109"/>
        <w:tab w:val="right" w:pos="10212"/>
      </w:tabs>
      <w:ind w:firstLine="0"/>
      <w:jc w:val="right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09103E"/>
    <w:rPr>
      <w:rFonts w:ascii="Times New Roman" w:hAnsi="Times New Roman"/>
      <w:sz w:val="28"/>
      <w:szCs w:val="28"/>
      <w:lang w:val="uk-UA" w:eastAsia="en-US"/>
    </w:rPr>
  </w:style>
  <w:style w:type="paragraph" w:customStyle="1" w:styleId="FigureCaption">
    <w:name w:val="FigureCaption"/>
    <w:basedOn w:val="NormalNoIndent"/>
    <w:next w:val="a0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next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next w:val="a0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next w:val="a0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next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next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345469"/>
    <w:pPr>
      <w:spacing w:line="240" w:lineRule="auto"/>
      <w:ind w:firstLine="0"/>
    </w:pPr>
    <w:rPr>
      <w:sz w:val="20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next w:val="a0"/>
    <w:qFormat/>
    <w:rsid w:val="00617870"/>
    <w:pPr>
      <w:outlineLvl w:val="9"/>
    </w:pPr>
  </w:style>
  <w:style w:type="character" w:customStyle="1" w:styleId="ListingChar">
    <w:name w:val="Listing Char"/>
    <w:link w:val="Listing"/>
    <w:rsid w:val="00345469"/>
    <w:rPr>
      <w:rFonts w:ascii="Times New Roman" w:hAnsi="Times New Roman"/>
      <w:szCs w:val="16"/>
      <w:lang w:val="en-US" w:eastAsia="en-US"/>
    </w:rPr>
  </w:style>
  <w:style w:type="paragraph" w:customStyle="1" w:styleId="Text">
    <w:name w:val="Text"/>
    <w:link w:val="Text0"/>
    <w:qFormat/>
    <w:rsid w:val="002D4B08"/>
    <w:pPr>
      <w:spacing w:line="360" w:lineRule="auto"/>
      <w:jc w:val="both"/>
    </w:pPr>
    <w:rPr>
      <w:rFonts w:ascii="Times New Roman" w:hAnsi="Times New Roman"/>
      <w:sz w:val="28"/>
      <w:szCs w:val="28"/>
      <w:lang w:val="uk-UA" w:eastAsia="en-US"/>
    </w:rPr>
  </w:style>
  <w:style w:type="character" w:customStyle="1" w:styleId="Text0">
    <w:name w:val="Text Знак"/>
    <w:link w:val="Text"/>
    <w:rsid w:val="002D4B08"/>
    <w:rPr>
      <w:rFonts w:ascii="Times New Roman" w:hAnsi="Times New Roman"/>
      <w:sz w:val="28"/>
      <w:szCs w:val="28"/>
      <w:lang w:val="uk-UA" w:eastAsia="en-US"/>
    </w:rPr>
  </w:style>
  <w:style w:type="character" w:styleId="af2">
    <w:name w:val="Placeholder Text"/>
    <w:basedOn w:val="a1"/>
    <w:uiPriority w:val="99"/>
    <w:semiHidden/>
    <w:rsid w:val="00E67505"/>
    <w:rPr>
      <w:color w:val="808080"/>
    </w:rPr>
  </w:style>
  <w:style w:type="paragraph" w:styleId="af3">
    <w:name w:val="No Spacing"/>
    <w:uiPriority w:val="1"/>
    <w:qFormat/>
    <w:rsid w:val="004238BA"/>
    <w:pPr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4238BA"/>
    <w:rPr>
      <w:rFonts w:asciiTheme="majorHAnsi" w:eastAsiaTheme="majorEastAsia" w:hAnsiTheme="majorHAnsi" w:cstheme="majorBidi"/>
      <w:i/>
      <w:iCs/>
      <w:sz w:val="28"/>
      <w:szCs w:val="28"/>
      <w:lang w:val="uk-UA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0E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0E6394"/>
    <w:rPr>
      <w:rFonts w:ascii="Courier New" w:eastAsia="Times New Roman" w:hAnsi="Courier New" w:cs="Courier New"/>
      <w:lang w:val="en-US" w:eastAsia="en-US"/>
    </w:rPr>
  </w:style>
  <w:style w:type="character" w:styleId="HTML1">
    <w:name w:val="HTML Code"/>
    <w:basedOn w:val="a1"/>
    <w:uiPriority w:val="99"/>
    <w:semiHidden/>
    <w:unhideWhenUsed/>
    <w:rsid w:val="00764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2BD4A-CB4C-43C0-8AD5-C21D4E10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7</TotalTime>
  <Pages>10</Pages>
  <Words>8348</Words>
  <Characters>4759</Characters>
  <Application>Microsoft Office Word</Application>
  <DocSecurity>0</DocSecurity>
  <Lines>39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13081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cp:lastModifiedBy>Chukh Bohdan</cp:lastModifiedBy>
  <cp:revision>2</cp:revision>
  <cp:lastPrinted>2015-12-03T15:30:00Z</cp:lastPrinted>
  <dcterms:created xsi:type="dcterms:W3CDTF">2024-05-29T20:43:00Z</dcterms:created>
  <dcterms:modified xsi:type="dcterms:W3CDTF">2024-05-29T20:43:00Z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